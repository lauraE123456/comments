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0217" w14:textId="2BD72A87" w:rsidR="00A63563" w:rsidRPr="00381206" w:rsidRDefault="00A63563" w:rsidP="00A6356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 xml:space="preserve">PROCESO </w:t>
      </w:r>
      <w:r w:rsidR="002E0F5A" w:rsidRPr="00381206">
        <w:rPr>
          <w:rFonts w:ascii="Arial" w:hAnsi="Arial" w:cs="Arial"/>
          <w:b/>
          <w:sz w:val="24"/>
          <w:szCs w:val="24"/>
        </w:rPr>
        <w:t>DE GESTIÓN DE</w:t>
      </w:r>
      <w:r w:rsidR="00B53D0D" w:rsidRPr="00381206">
        <w:rPr>
          <w:rFonts w:ascii="Arial" w:hAnsi="Arial" w:cs="Arial"/>
          <w:b/>
          <w:sz w:val="24"/>
          <w:szCs w:val="24"/>
        </w:rPr>
        <w:t xml:space="preserve"> FORMACIÓN PROFESIONAL INTEGRAL </w:t>
      </w:r>
    </w:p>
    <w:p w14:paraId="35A035C6" w14:textId="389FC2B7" w:rsidR="00A63563" w:rsidRPr="00381206" w:rsidRDefault="00A63563" w:rsidP="00A63563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 xml:space="preserve">FORMATO </w:t>
      </w:r>
      <w:r w:rsidR="00B53D0D" w:rsidRPr="00381206">
        <w:rPr>
          <w:rFonts w:ascii="Arial" w:hAnsi="Arial" w:cs="Arial"/>
          <w:b/>
          <w:sz w:val="24"/>
          <w:szCs w:val="24"/>
        </w:rPr>
        <w:t>GUÍA DE APRENDIZAJE</w:t>
      </w:r>
    </w:p>
    <w:p w14:paraId="5E3BCBDD" w14:textId="548C4314" w:rsidR="00A63563" w:rsidRPr="00381206" w:rsidRDefault="00A6356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08BC72" w14:textId="26309162" w:rsidR="00B53D0D" w:rsidRPr="00381206" w:rsidRDefault="00B53D0D" w:rsidP="00B53D0D">
      <w:pPr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>IDENTIFICACIÓN DE LA GUIA DE APRENDIZAJE</w:t>
      </w:r>
    </w:p>
    <w:p w14:paraId="5146533C" w14:textId="7F1973BC" w:rsidR="00B53D0D" w:rsidRPr="00381206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>Denominación del Programa de Formación:</w:t>
      </w:r>
    </w:p>
    <w:p w14:paraId="11F40DA0" w14:textId="77777777" w:rsidR="00B53D0D" w:rsidRPr="00381206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>Código del Programa de Formación:</w:t>
      </w:r>
    </w:p>
    <w:p w14:paraId="5ABB6B05" w14:textId="54CC85CF" w:rsidR="00B53D0D" w:rsidRPr="00381206" w:rsidRDefault="002A2384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Proyecto (</w:t>
      </w:r>
      <w:r w:rsidR="00B53D0D" w:rsidRPr="00381206">
        <w:rPr>
          <w:rFonts w:ascii="Arial" w:hAnsi="Arial" w:cs="Arial"/>
          <w:sz w:val="24"/>
          <w:szCs w:val="24"/>
        </w:rPr>
        <w:t>si es formación Titulada)</w:t>
      </w:r>
    </w:p>
    <w:p w14:paraId="63058BFC" w14:textId="6C6258F9" w:rsidR="00B53D0D" w:rsidRPr="00381206" w:rsidRDefault="002A2384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del Proyecto (si es</w:t>
      </w:r>
      <w:r w:rsidR="00B53D0D" w:rsidRPr="00381206">
        <w:rPr>
          <w:rFonts w:ascii="Arial" w:hAnsi="Arial" w:cs="Arial"/>
          <w:sz w:val="24"/>
          <w:szCs w:val="24"/>
        </w:rPr>
        <w:t xml:space="preserve"> formación Titulada)</w:t>
      </w:r>
    </w:p>
    <w:p w14:paraId="66D83556" w14:textId="4E90C32E" w:rsidR="00B53D0D" w:rsidRPr="00381206" w:rsidRDefault="002A2384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de </w:t>
      </w:r>
      <w:proofErr w:type="gramStart"/>
      <w:r>
        <w:rPr>
          <w:rFonts w:ascii="Arial" w:hAnsi="Arial" w:cs="Arial"/>
          <w:sz w:val="24"/>
          <w:szCs w:val="24"/>
        </w:rPr>
        <w:t>Proyecto(</w:t>
      </w:r>
      <w:proofErr w:type="gramEnd"/>
      <w:r>
        <w:rPr>
          <w:rFonts w:ascii="Arial" w:hAnsi="Arial" w:cs="Arial"/>
          <w:sz w:val="24"/>
          <w:szCs w:val="24"/>
        </w:rPr>
        <w:t>si es</w:t>
      </w:r>
      <w:r w:rsidR="00B53D0D" w:rsidRPr="00381206">
        <w:rPr>
          <w:rFonts w:ascii="Arial" w:hAnsi="Arial" w:cs="Arial"/>
          <w:sz w:val="24"/>
          <w:szCs w:val="24"/>
        </w:rPr>
        <w:t xml:space="preserve"> formación Titulada)</w:t>
      </w:r>
    </w:p>
    <w:p w14:paraId="69AEE9D1" w14:textId="77777777" w:rsidR="00831472" w:rsidRDefault="00B53D0D" w:rsidP="00236122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>Competencia</w:t>
      </w:r>
      <w:r w:rsidR="00236122">
        <w:rPr>
          <w:rFonts w:ascii="Arial" w:hAnsi="Arial" w:cs="Arial"/>
          <w:sz w:val="24"/>
          <w:szCs w:val="24"/>
        </w:rPr>
        <w:t xml:space="preserve">: </w:t>
      </w:r>
    </w:p>
    <w:p w14:paraId="5039728D" w14:textId="764CE657" w:rsidR="00236122" w:rsidRPr="00236122" w:rsidRDefault="007B2AFC" w:rsidP="0083147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85416">
        <w:rPr>
          <w:rFonts w:ascii="Arial" w:hAnsi="Arial" w:cs="Arial"/>
          <w:bCs/>
          <w:sz w:val="24"/>
          <w:szCs w:val="24"/>
          <w:highlight w:val="yellow"/>
        </w:rPr>
        <w:t>Gestionar procesos propios de la cultura emprendedora y empresarial de acuerdo con el perfil personal y los requerimientos de los contextos productivo y social.</w:t>
      </w:r>
      <w:r w:rsidRPr="00236122">
        <w:rPr>
          <w:rFonts w:ascii="Arial" w:hAnsi="Arial" w:cs="Arial"/>
          <w:bCs/>
          <w:sz w:val="24"/>
          <w:szCs w:val="24"/>
        </w:rPr>
        <w:t xml:space="preserve"> </w:t>
      </w:r>
    </w:p>
    <w:p w14:paraId="014BA68D" w14:textId="7E592800" w:rsidR="007B2AFC" w:rsidRPr="00236122" w:rsidRDefault="007B2AFC" w:rsidP="00236122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bookmarkStart w:id="0" w:name="_Hlk55904913"/>
      <w:r w:rsidRPr="00236122">
        <w:rPr>
          <w:rFonts w:ascii="Arial" w:hAnsi="Arial" w:cs="Arial"/>
          <w:bCs/>
          <w:sz w:val="24"/>
          <w:szCs w:val="24"/>
        </w:rPr>
        <w:t>Código 2</w:t>
      </w:r>
      <w:r w:rsidR="00DB0BD1">
        <w:rPr>
          <w:rFonts w:ascii="Arial" w:hAnsi="Arial" w:cs="Arial"/>
          <w:bCs/>
          <w:sz w:val="24"/>
          <w:szCs w:val="24"/>
        </w:rPr>
        <w:t>4</w:t>
      </w:r>
      <w:r w:rsidRPr="00236122">
        <w:rPr>
          <w:rFonts w:ascii="Arial" w:hAnsi="Arial" w:cs="Arial"/>
          <w:bCs/>
          <w:sz w:val="24"/>
          <w:szCs w:val="24"/>
        </w:rPr>
        <w:t>02015</w:t>
      </w:r>
      <w:r w:rsidR="00DB0BD1">
        <w:rPr>
          <w:rFonts w:ascii="Arial" w:hAnsi="Arial" w:cs="Arial"/>
          <w:bCs/>
          <w:sz w:val="24"/>
          <w:szCs w:val="24"/>
        </w:rPr>
        <w:t>25</w:t>
      </w:r>
    </w:p>
    <w:bookmarkEnd w:id="0"/>
    <w:p w14:paraId="30ECAB32" w14:textId="207BD0F5" w:rsidR="00B53D0D" w:rsidRPr="00381206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>Resultados de Aprendizaje Alcanzar:</w:t>
      </w:r>
    </w:p>
    <w:p w14:paraId="20A57B52" w14:textId="28DEA3D1" w:rsidR="007B2AFC" w:rsidRDefault="007B2AFC" w:rsidP="007B2A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eastAsia="es-ES"/>
        </w:rPr>
      </w:pPr>
      <w:r w:rsidRPr="00BE1767">
        <w:rPr>
          <w:rFonts w:ascii="Arial" w:eastAsia="Times New Roman" w:hAnsi="Arial" w:cs="Arial"/>
          <w:bCs/>
          <w:color w:val="000000"/>
          <w:sz w:val="24"/>
          <w:szCs w:val="24"/>
          <w:highlight w:val="cyan"/>
          <w:lang w:eastAsia="es-ES"/>
        </w:rPr>
        <w:t>Integrar elementos de la cultura emprendedora teniendo en cuenta el perfil personal y el contexto de desarrollo social.</w:t>
      </w:r>
      <w:r w:rsidRPr="00381206">
        <w:rPr>
          <w:rFonts w:ascii="Arial" w:hAnsi="Arial" w:cs="Arial"/>
          <w:sz w:val="24"/>
          <w:szCs w:val="24"/>
          <w:lang w:eastAsia="es-ES"/>
        </w:rPr>
        <w:t xml:space="preserve"> </w:t>
      </w:r>
    </w:p>
    <w:p w14:paraId="003F3F2E" w14:textId="77777777" w:rsidR="003F7F01" w:rsidRPr="00381206" w:rsidRDefault="003F7F01" w:rsidP="007B2A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eastAsia="es-CO"/>
        </w:rPr>
      </w:pPr>
    </w:p>
    <w:p w14:paraId="6625CDAC" w14:textId="6BEEDFAD" w:rsidR="007B2AFC" w:rsidRPr="00257880" w:rsidRDefault="00B53D0D" w:rsidP="007B2AF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57880">
        <w:rPr>
          <w:rFonts w:ascii="Arial" w:hAnsi="Arial" w:cs="Arial"/>
          <w:sz w:val="24"/>
          <w:szCs w:val="24"/>
        </w:rPr>
        <w:t>Duración de la Guía</w:t>
      </w:r>
      <w:r w:rsidR="007B2AFC" w:rsidRPr="00257880">
        <w:rPr>
          <w:rFonts w:ascii="Arial" w:hAnsi="Arial" w:cs="Arial"/>
          <w:sz w:val="24"/>
          <w:szCs w:val="24"/>
        </w:rPr>
        <w:t xml:space="preserve"> </w:t>
      </w:r>
      <w:r w:rsidR="007B2AFC" w:rsidRPr="00257880">
        <w:rPr>
          <w:rFonts w:ascii="Arial" w:hAnsi="Arial" w:cs="Arial"/>
          <w:bCs/>
          <w:sz w:val="24"/>
          <w:szCs w:val="24"/>
        </w:rPr>
        <w:t>1</w:t>
      </w:r>
      <w:r w:rsidR="008B4FF6">
        <w:rPr>
          <w:rFonts w:ascii="Arial" w:hAnsi="Arial" w:cs="Arial"/>
          <w:bCs/>
          <w:sz w:val="24"/>
          <w:szCs w:val="24"/>
        </w:rPr>
        <w:t>2</w:t>
      </w:r>
      <w:r w:rsidR="007B2AFC" w:rsidRPr="00257880">
        <w:rPr>
          <w:rFonts w:ascii="Arial" w:hAnsi="Arial" w:cs="Arial"/>
          <w:bCs/>
          <w:sz w:val="24"/>
          <w:szCs w:val="24"/>
        </w:rPr>
        <w:t xml:space="preserve"> horas.</w:t>
      </w:r>
    </w:p>
    <w:p w14:paraId="21E6A898" w14:textId="77777777" w:rsidR="003F7F01" w:rsidRDefault="003F7F01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</w:p>
    <w:p w14:paraId="6395F881" w14:textId="3BF4301D" w:rsidR="00B53D0D" w:rsidRPr="00381206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>2. PRESENTACIÓN</w:t>
      </w:r>
    </w:p>
    <w:p w14:paraId="4E82893E" w14:textId="6F77CC5D" w:rsidR="00684612" w:rsidRPr="00F35B48" w:rsidRDefault="00C84D58" w:rsidP="003F7F01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AB8CD32" wp14:editId="2DA8231C">
            <wp:simplePos x="0" y="0"/>
            <wp:positionH relativeFrom="margin">
              <wp:align>left</wp:align>
            </wp:positionH>
            <wp:positionV relativeFrom="paragraph">
              <wp:posOffset>87750</wp:posOffset>
            </wp:positionV>
            <wp:extent cx="927735" cy="2502535"/>
            <wp:effectExtent l="0" t="0" r="5715" b="0"/>
            <wp:wrapSquare wrapText="bothSides"/>
            <wp:docPr id="27" name="Grá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612" w:rsidRPr="00381206">
        <w:rPr>
          <w:rFonts w:ascii="Arial" w:hAnsi="Arial" w:cs="Arial"/>
          <w:bCs/>
          <w:sz w:val="24"/>
          <w:szCs w:val="24"/>
        </w:rPr>
        <w:t xml:space="preserve">A través de esta guía, usted conocerá por un lado, el conjunto de conocimientos, habilidades y cualidades que debe tener una persona para emprender un proyecto y, por otro lado, identificará las </w:t>
      </w:r>
      <w:r w:rsidR="00684612" w:rsidRPr="00F35B48">
        <w:rPr>
          <w:rFonts w:ascii="Arial" w:hAnsi="Arial" w:cs="Arial"/>
          <w:b/>
          <w:sz w:val="24"/>
          <w:szCs w:val="24"/>
        </w:rPr>
        <w:t>características y competencias emprendedoras</w:t>
      </w:r>
      <w:r w:rsidR="00684612" w:rsidRPr="00F35B48">
        <w:rPr>
          <w:rFonts w:ascii="Arial" w:hAnsi="Arial" w:cs="Arial"/>
          <w:bCs/>
          <w:sz w:val="24"/>
          <w:szCs w:val="24"/>
        </w:rPr>
        <w:t xml:space="preserve"> para aportar al desarrollo personal y de la comunidad de manera integral en pro del bien común.</w:t>
      </w:r>
    </w:p>
    <w:p w14:paraId="00D7F787" w14:textId="1A15C86C" w:rsidR="00684612" w:rsidRPr="00381206" w:rsidRDefault="00684612" w:rsidP="00684612">
      <w:pPr>
        <w:autoSpaceDE w:val="0"/>
        <w:autoSpaceDN w:val="0"/>
        <w:adjustRightInd w:val="0"/>
        <w:spacing w:after="15" w:line="240" w:lineRule="auto"/>
        <w:jc w:val="both"/>
        <w:rPr>
          <w:rFonts w:ascii="Arial" w:hAnsi="Arial" w:cs="Arial"/>
          <w:sz w:val="24"/>
          <w:szCs w:val="24"/>
        </w:rPr>
      </w:pPr>
      <w:r w:rsidRPr="00F35B48">
        <w:rPr>
          <w:rFonts w:ascii="Arial" w:hAnsi="Arial" w:cs="Arial"/>
          <w:sz w:val="24"/>
          <w:szCs w:val="24"/>
        </w:rPr>
        <w:t xml:space="preserve">Al finalizar las actividades de esta guía, usted habrá apropiado y </w:t>
      </w:r>
      <w:proofErr w:type="spellStart"/>
      <w:r w:rsidRPr="00F35B48">
        <w:rPr>
          <w:rFonts w:ascii="Arial" w:hAnsi="Arial" w:cs="Arial"/>
          <w:sz w:val="24"/>
          <w:szCs w:val="24"/>
        </w:rPr>
        <w:t>aplicacado</w:t>
      </w:r>
      <w:proofErr w:type="spellEnd"/>
      <w:r w:rsidRPr="00F35B48">
        <w:rPr>
          <w:rFonts w:ascii="Arial" w:hAnsi="Arial" w:cs="Arial"/>
          <w:sz w:val="24"/>
          <w:szCs w:val="24"/>
        </w:rPr>
        <w:t xml:space="preserve"> en los contextos productivo y social, las </w:t>
      </w:r>
      <w:r w:rsidRPr="005D4BAC">
        <w:rPr>
          <w:rFonts w:ascii="Arial" w:hAnsi="Arial" w:cs="Arial"/>
          <w:b/>
          <w:bCs/>
          <w:sz w:val="24"/>
          <w:szCs w:val="24"/>
          <w:highlight w:val="cyan"/>
        </w:rPr>
        <w:t>características y competencias emprendedoras</w:t>
      </w:r>
      <w:r w:rsidRPr="00F35B48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B48">
        <w:rPr>
          <w:rFonts w:ascii="Arial" w:hAnsi="Arial" w:cs="Arial"/>
          <w:sz w:val="24"/>
          <w:szCs w:val="24"/>
        </w:rPr>
        <w:t>(t</w:t>
      </w:r>
      <w:r w:rsidRPr="00F35B48">
        <w:rPr>
          <w:rFonts w:ascii="Arial" w:hAnsi="Arial" w:cs="Arial"/>
          <w:color w:val="000000"/>
          <w:sz w:val="24"/>
          <w:szCs w:val="24"/>
          <w:lang w:eastAsia="es-ES"/>
        </w:rPr>
        <w:t>ener autoconfianza, ser persistente, fijar metas,</w:t>
      </w:r>
      <w:r w:rsidRPr="00F35B48">
        <w:rPr>
          <w:rFonts w:ascii="Arial" w:hAnsi="Arial" w:cs="Arial"/>
          <w:sz w:val="24"/>
          <w:szCs w:val="24"/>
        </w:rPr>
        <w:t xml:space="preserve"> </w:t>
      </w:r>
      <w:r w:rsidRPr="00F35B48">
        <w:rPr>
          <w:rFonts w:ascii="Arial" w:hAnsi="Arial" w:cs="Arial"/>
          <w:color w:val="000000"/>
          <w:sz w:val="24"/>
          <w:szCs w:val="24"/>
          <w:lang w:eastAsia="es-ES"/>
        </w:rPr>
        <w:t xml:space="preserve">buscar </w:t>
      </w:r>
      <w:r w:rsidR="00647FA9">
        <w:rPr>
          <w:rFonts w:ascii="Arial" w:hAnsi="Arial" w:cs="Arial"/>
          <w:color w:val="000000"/>
          <w:sz w:val="24"/>
          <w:szCs w:val="24"/>
          <w:lang w:eastAsia="es-ES"/>
        </w:rPr>
        <w:t>i</w:t>
      </w:r>
      <w:r w:rsidRPr="00F35B48">
        <w:rPr>
          <w:rFonts w:ascii="Arial" w:hAnsi="Arial" w:cs="Arial"/>
          <w:color w:val="000000"/>
          <w:sz w:val="24"/>
          <w:szCs w:val="24"/>
          <w:lang w:eastAsia="es-ES"/>
        </w:rPr>
        <w:t xml:space="preserve">nformación, correr riesgos, </w:t>
      </w:r>
      <w:r w:rsidRPr="00F35B48">
        <w:rPr>
          <w:rFonts w:ascii="Arial" w:hAnsi="Arial" w:cs="Arial"/>
          <w:sz w:val="24"/>
          <w:szCs w:val="24"/>
        </w:rPr>
        <w:t>b</w:t>
      </w:r>
      <w:r w:rsidR="002A2384">
        <w:rPr>
          <w:rFonts w:ascii="Arial" w:hAnsi="Arial" w:cs="Arial"/>
          <w:color w:val="000000"/>
          <w:sz w:val="24"/>
          <w:szCs w:val="24"/>
          <w:lang w:eastAsia="es-ES"/>
        </w:rPr>
        <w:t>uscar oportunidades,</w:t>
      </w:r>
      <w:r w:rsidRPr="00F35B48">
        <w:rPr>
          <w:rFonts w:ascii="Arial" w:hAnsi="Arial" w:cs="Arial"/>
          <w:color w:val="000000"/>
          <w:sz w:val="24"/>
          <w:szCs w:val="24"/>
          <w:lang w:eastAsia="es-ES"/>
        </w:rPr>
        <w:t xml:space="preserve"> tener </w:t>
      </w:r>
      <w:r w:rsidR="00647FA9">
        <w:rPr>
          <w:rFonts w:ascii="Arial" w:hAnsi="Arial" w:cs="Arial"/>
          <w:color w:val="000000"/>
          <w:sz w:val="24"/>
          <w:szCs w:val="24"/>
          <w:lang w:eastAsia="es-ES"/>
        </w:rPr>
        <w:t>i</w:t>
      </w:r>
      <w:r w:rsidRPr="00F35B48">
        <w:rPr>
          <w:rFonts w:ascii="Arial" w:hAnsi="Arial" w:cs="Arial"/>
          <w:color w:val="000000"/>
          <w:sz w:val="24"/>
          <w:szCs w:val="24"/>
          <w:lang w:eastAsia="es-ES"/>
        </w:rPr>
        <w:t xml:space="preserve">niciativa, exigir eficiencia y calidad, </w:t>
      </w:r>
      <w:proofErr w:type="spellStart"/>
      <w:r w:rsidRPr="00F35B48">
        <w:rPr>
          <w:rFonts w:ascii="Arial" w:hAnsi="Arial" w:cs="Arial"/>
          <w:color w:val="000000"/>
          <w:sz w:val="24"/>
          <w:szCs w:val="24"/>
          <w:lang w:eastAsia="es-ES"/>
        </w:rPr>
        <w:t>planerar</w:t>
      </w:r>
      <w:proofErr w:type="spellEnd"/>
      <w:r w:rsidRPr="00F35B48">
        <w:rPr>
          <w:rFonts w:ascii="Arial" w:hAnsi="Arial" w:cs="Arial"/>
          <w:color w:val="000000"/>
          <w:sz w:val="24"/>
          <w:szCs w:val="24"/>
          <w:lang w:eastAsia="es-ES"/>
        </w:rPr>
        <w:t xml:space="preserve">  sistemáticamente, crear redes de </w:t>
      </w:r>
      <w:r w:rsidR="00647FA9">
        <w:rPr>
          <w:rFonts w:ascii="Arial" w:hAnsi="Arial" w:cs="Arial"/>
          <w:color w:val="000000"/>
          <w:sz w:val="24"/>
          <w:szCs w:val="24"/>
          <w:lang w:eastAsia="es-ES"/>
        </w:rPr>
        <w:t>a</w:t>
      </w:r>
      <w:r w:rsidRPr="00F35B48">
        <w:rPr>
          <w:rFonts w:ascii="Arial" w:hAnsi="Arial" w:cs="Arial"/>
          <w:color w:val="000000"/>
          <w:sz w:val="24"/>
          <w:szCs w:val="24"/>
          <w:lang w:eastAsia="es-ES"/>
        </w:rPr>
        <w:t xml:space="preserve">poyo y ser fiel al cumplimiento del contrato de trabajo) </w:t>
      </w:r>
      <w:r w:rsidRPr="00F35B48">
        <w:rPr>
          <w:rFonts w:ascii="Arial" w:hAnsi="Arial" w:cs="Arial"/>
          <w:sz w:val="24"/>
          <w:szCs w:val="24"/>
        </w:rPr>
        <w:t>que le permitirá trascender, ser una persona especial y alcanzar buenos resultados</w:t>
      </w:r>
      <w:r w:rsidRPr="00381206">
        <w:rPr>
          <w:rFonts w:ascii="Arial" w:hAnsi="Arial" w:cs="Arial"/>
          <w:sz w:val="24"/>
          <w:szCs w:val="24"/>
        </w:rPr>
        <w:t xml:space="preserve"> en la vida.</w:t>
      </w:r>
    </w:p>
    <w:p w14:paraId="598B25CA" w14:textId="50A0BA7F" w:rsidR="00C84D58" w:rsidRPr="00381206" w:rsidRDefault="00C84D58" w:rsidP="00684612">
      <w:pPr>
        <w:autoSpaceDE w:val="0"/>
        <w:autoSpaceDN w:val="0"/>
        <w:adjustRightInd w:val="0"/>
        <w:spacing w:after="15" w:line="240" w:lineRule="auto"/>
        <w:jc w:val="both"/>
        <w:rPr>
          <w:rFonts w:ascii="Arial" w:hAnsi="Arial" w:cs="Arial"/>
          <w:sz w:val="24"/>
          <w:szCs w:val="24"/>
        </w:rPr>
      </w:pPr>
    </w:p>
    <w:p w14:paraId="411F752D" w14:textId="6EDF0D6C" w:rsidR="00C84D58" w:rsidRPr="00381206" w:rsidRDefault="00C84D58" w:rsidP="00684612">
      <w:pPr>
        <w:autoSpaceDE w:val="0"/>
        <w:autoSpaceDN w:val="0"/>
        <w:adjustRightInd w:val="0"/>
        <w:spacing w:after="15" w:line="240" w:lineRule="auto"/>
        <w:jc w:val="both"/>
        <w:rPr>
          <w:rFonts w:ascii="Arial" w:hAnsi="Arial" w:cs="Arial"/>
          <w:sz w:val="24"/>
          <w:szCs w:val="24"/>
        </w:rPr>
      </w:pPr>
    </w:p>
    <w:p w14:paraId="7E12CC69" w14:textId="3238D2CE" w:rsidR="00C84D58" w:rsidRPr="00381206" w:rsidRDefault="00C84D58" w:rsidP="00684612">
      <w:pPr>
        <w:autoSpaceDE w:val="0"/>
        <w:autoSpaceDN w:val="0"/>
        <w:adjustRightInd w:val="0"/>
        <w:spacing w:after="15" w:line="240" w:lineRule="auto"/>
        <w:jc w:val="both"/>
        <w:rPr>
          <w:rFonts w:ascii="Arial" w:hAnsi="Arial" w:cs="Arial"/>
          <w:sz w:val="24"/>
          <w:szCs w:val="24"/>
        </w:rPr>
      </w:pPr>
    </w:p>
    <w:p w14:paraId="48FBE9A6" w14:textId="033F63B8" w:rsidR="00C84D58" w:rsidRPr="00381206" w:rsidRDefault="00C84D58" w:rsidP="00684612">
      <w:pPr>
        <w:autoSpaceDE w:val="0"/>
        <w:autoSpaceDN w:val="0"/>
        <w:adjustRightInd w:val="0"/>
        <w:spacing w:after="15" w:line="240" w:lineRule="auto"/>
        <w:jc w:val="both"/>
        <w:rPr>
          <w:rFonts w:ascii="Arial" w:hAnsi="Arial" w:cs="Arial"/>
          <w:sz w:val="24"/>
          <w:szCs w:val="24"/>
        </w:rPr>
      </w:pPr>
    </w:p>
    <w:p w14:paraId="31E1383A" w14:textId="2836CD42" w:rsidR="00C84D58" w:rsidRPr="00381206" w:rsidRDefault="00C84D58" w:rsidP="00684612">
      <w:pPr>
        <w:autoSpaceDE w:val="0"/>
        <w:autoSpaceDN w:val="0"/>
        <w:adjustRightInd w:val="0"/>
        <w:spacing w:after="15" w:line="240" w:lineRule="auto"/>
        <w:jc w:val="both"/>
        <w:rPr>
          <w:rFonts w:ascii="Arial" w:hAnsi="Arial" w:cs="Arial"/>
          <w:sz w:val="24"/>
          <w:szCs w:val="24"/>
        </w:rPr>
      </w:pPr>
    </w:p>
    <w:p w14:paraId="38B0414D" w14:textId="33399BD0" w:rsidR="002B5F45" w:rsidRPr="00381206" w:rsidRDefault="00730D52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81206">
        <w:rPr>
          <w:rFonts w:ascii="Arial" w:hAnsi="Arial" w:cs="Arial"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07210B8" wp14:editId="33702AE3">
            <wp:simplePos x="0" y="0"/>
            <wp:positionH relativeFrom="margin">
              <wp:align>right</wp:align>
            </wp:positionH>
            <wp:positionV relativeFrom="paragraph">
              <wp:posOffset>192378</wp:posOffset>
            </wp:positionV>
            <wp:extent cx="6171735" cy="425003"/>
            <wp:effectExtent l="0" t="0" r="635" b="0"/>
            <wp:wrapNone/>
            <wp:docPr id="16" name="Gráfico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735" cy="42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D0D" w:rsidRPr="00381206">
        <w:rPr>
          <w:rFonts w:ascii="Arial" w:hAnsi="Arial" w:cs="Arial"/>
          <w:b/>
          <w:sz w:val="24"/>
          <w:szCs w:val="24"/>
          <w:lang w:val="es-MX"/>
        </w:rPr>
        <w:t>3.  FORMULACIÓN DE LAS ACTIVIDADES DE APRENDIZAJE</w:t>
      </w:r>
    </w:p>
    <w:p w14:paraId="1C10F035" w14:textId="68765CB2" w:rsidR="00730D52" w:rsidRPr="00730D52" w:rsidRDefault="002E5DB4" w:rsidP="00730D52">
      <w:pPr>
        <w:pStyle w:val="Prrafodelista"/>
        <w:rPr>
          <w:rFonts w:ascii="Arial" w:hAnsi="Arial" w:cs="Arial"/>
          <w:b/>
          <w:noProof/>
          <w:color w:val="FFFFFF" w:themeColor="background1"/>
          <w:sz w:val="24"/>
          <w:szCs w:val="24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9C54387" wp14:editId="4EA451AB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848995" cy="2382520"/>
            <wp:effectExtent l="0" t="0" r="8255" b="0"/>
            <wp:wrapSquare wrapText="bothSides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D52" w:rsidRPr="00381206">
        <w:rPr>
          <w:rFonts w:ascii="Arial" w:hAnsi="Arial" w:cs="Arial"/>
          <w:b/>
          <w:noProof/>
          <w:color w:val="FFFFFF" w:themeColor="background1"/>
          <w:sz w:val="24"/>
          <w:szCs w:val="24"/>
          <w:lang w:val="es-MX"/>
        </w:rPr>
        <w:t xml:space="preserve">3.1 </w:t>
      </w:r>
      <w:r w:rsidR="00730D52" w:rsidRPr="00730D52">
        <w:rPr>
          <w:rFonts w:ascii="Arial" w:hAnsi="Arial" w:cs="Arial"/>
          <w:b/>
          <w:noProof/>
          <w:color w:val="FFFFFF" w:themeColor="background1"/>
          <w:sz w:val="24"/>
          <w:szCs w:val="24"/>
          <w:lang w:val="es-MX"/>
        </w:rPr>
        <w:t xml:space="preserve">Reflexión inicial </w:t>
      </w:r>
      <w:r w:rsidR="00730D52" w:rsidRPr="00730D52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 xml:space="preserve">: </w:t>
      </w:r>
      <w:r w:rsidR="00123669" w:rsidRPr="00381206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¿</w:t>
      </w:r>
      <w:r w:rsidR="002A2384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P</w:t>
      </w:r>
      <w:r w:rsidR="002A2384" w:rsidRPr="00730D52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ara usted</w:t>
      </w:r>
      <w:r w:rsidR="002A2384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 xml:space="preserve"> q</w:t>
      </w:r>
      <w:r w:rsidR="00123669" w:rsidRPr="00730D52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u</w:t>
      </w:r>
      <w:r w:rsidR="00123669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é</w:t>
      </w:r>
      <w:r w:rsidR="00123669" w:rsidRPr="00730D52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 xml:space="preserve"> es el la cultura emprendedora?</w:t>
      </w:r>
    </w:p>
    <w:p w14:paraId="2EE0924A" w14:textId="77777777" w:rsidR="002E5DB4" w:rsidRDefault="002E5DB4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</w:p>
    <w:p w14:paraId="13473DFE" w14:textId="14F76E87" w:rsidR="00123669" w:rsidRDefault="00764768" w:rsidP="00555539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Cs/>
          <w:sz w:val="24"/>
          <w:szCs w:val="24"/>
        </w:rPr>
        <w:t>Apreciado aprendiz, ingrese al video regiona</w:t>
      </w:r>
      <w:r w:rsidR="00D4230A">
        <w:rPr>
          <w:rFonts w:ascii="Arial" w:hAnsi="Arial" w:cs="Arial"/>
          <w:bCs/>
          <w:sz w:val="24"/>
          <w:szCs w:val="24"/>
        </w:rPr>
        <w:t xml:space="preserve">l denominado </w:t>
      </w:r>
      <w:proofErr w:type="spellStart"/>
      <w:r w:rsidR="00D4230A">
        <w:rPr>
          <w:rFonts w:ascii="Arial" w:hAnsi="Arial" w:cs="Arial"/>
          <w:bCs/>
          <w:sz w:val="24"/>
          <w:szCs w:val="24"/>
        </w:rPr>
        <w:t>Frutiagro</w:t>
      </w:r>
      <w:proofErr w:type="spellEnd"/>
      <w:r w:rsidR="00D4230A">
        <w:rPr>
          <w:rFonts w:ascii="Arial" w:hAnsi="Arial" w:cs="Arial"/>
          <w:bCs/>
          <w:sz w:val="24"/>
          <w:szCs w:val="24"/>
        </w:rPr>
        <w:t xml:space="preserve"> Galeras, </w:t>
      </w:r>
      <w:r w:rsidRPr="00381206">
        <w:rPr>
          <w:rFonts w:ascii="Arial" w:hAnsi="Arial" w:cs="Arial"/>
          <w:bCs/>
          <w:sz w:val="24"/>
          <w:szCs w:val="24"/>
        </w:rPr>
        <w:t xml:space="preserve">con el siguiente enlace </w:t>
      </w:r>
      <w:hyperlink r:id="rId14" w:history="1">
        <w:r w:rsidR="00123669" w:rsidRPr="00D01C4C">
          <w:rPr>
            <w:rStyle w:val="Hipervnculo"/>
            <w:rFonts w:ascii="Arial" w:hAnsi="Arial" w:cs="Arial"/>
            <w:b/>
            <w:sz w:val="24"/>
            <w:szCs w:val="24"/>
          </w:rPr>
          <w:t>https://www.youtube.com/watch?v=Tun7yi2OD1k</w:t>
        </w:r>
      </w:hyperlink>
    </w:p>
    <w:p w14:paraId="50B53FAB" w14:textId="5314928E" w:rsidR="00764768" w:rsidRPr="00381206" w:rsidRDefault="00764768" w:rsidP="00555539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bCs/>
          <w:sz w:val="24"/>
          <w:szCs w:val="24"/>
        </w:rPr>
        <w:t xml:space="preserve">Realice una observación de  carácter reflexivo y liste las principales actitudes y aptitudes del emprendedor.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764768" w:rsidRPr="00381206" w14:paraId="067F2C9A" w14:textId="77777777" w:rsidTr="00A124D2">
        <w:trPr>
          <w:trHeight w:val="207"/>
        </w:trPr>
        <w:tc>
          <w:tcPr>
            <w:tcW w:w="3969" w:type="dxa"/>
          </w:tcPr>
          <w:p w14:paraId="5458753C" w14:textId="117B8ABD" w:rsidR="00764768" w:rsidRPr="00A71051" w:rsidRDefault="00764768" w:rsidP="00D4230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line="240" w:lineRule="auto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71051">
              <w:rPr>
                <w:rFonts w:ascii="Arial" w:hAnsi="Arial" w:cs="Arial"/>
                <w:color w:val="000000"/>
                <w:sz w:val="24"/>
                <w:szCs w:val="24"/>
              </w:rPr>
              <w:t xml:space="preserve">Lista de </w:t>
            </w:r>
            <w:r w:rsidR="00D4230A" w:rsidRPr="00D423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</w:t>
            </w:r>
            <w:r w:rsidRPr="00D423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</w:t>
            </w:r>
            <w:r w:rsidRPr="00A71051">
              <w:rPr>
                <w:rFonts w:ascii="Arial" w:hAnsi="Arial" w:cs="Arial"/>
                <w:color w:val="000000"/>
                <w:sz w:val="24"/>
                <w:szCs w:val="24"/>
              </w:rPr>
              <w:t>titudes</w:t>
            </w:r>
          </w:p>
        </w:tc>
        <w:tc>
          <w:tcPr>
            <w:tcW w:w="3969" w:type="dxa"/>
          </w:tcPr>
          <w:p w14:paraId="60967123" w14:textId="73266AC0" w:rsidR="00764768" w:rsidRPr="00A71051" w:rsidRDefault="00764768" w:rsidP="00D4230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line="240" w:lineRule="auto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71051">
              <w:rPr>
                <w:rFonts w:ascii="Arial" w:hAnsi="Arial" w:cs="Arial"/>
                <w:color w:val="000000"/>
                <w:sz w:val="24"/>
                <w:szCs w:val="24"/>
              </w:rPr>
              <w:t xml:space="preserve">Lista de </w:t>
            </w:r>
            <w:r w:rsidR="00D4230A" w:rsidRPr="00D423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</w:t>
            </w:r>
            <w:r w:rsidRPr="00D423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</w:t>
            </w:r>
            <w:r w:rsidRPr="00A71051">
              <w:rPr>
                <w:rFonts w:ascii="Arial" w:hAnsi="Arial" w:cs="Arial"/>
                <w:color w:val="000000"/>
                <w:sz w:val="24"/>
                <w:szCs w:val="24"/>
              </w:rPr>
              <w:t>titudes</w:t>
            </w:r>
          </w:p>
        </w:tc>
      </w:tr>
      <w:tr w:rsidR="00764768" w:rsidRPr="00381206" w14:paraId="1E0F5A70" w14:textId="77777777" w:rsidTr="00A124D2">
        <w:trPr>
          <w:trHeight w:val="207"/>
        </w:trPr>
        <w:tc>
          <w:tcPr>
            <w:tcW w:w="3969" w:type="dxa"/>
          </w:tcPr>
          <w:p w14:paraId="57DEBE1A" w14:textId="44D4B7E2" w:rsidR="00764768" w:rsidRPr="00D40D87" w:rsidRDefault="00D40D87" w:rsidP="00404275">
            <w:pPr>
              <w:pStyle w:val="Ttulo3"/>
              <w:shd w:val="clear" w:color="auto" w:fill="FFFFFF"/>
              <w:spacing w:before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D40D87">
              <w:rPr>
                <w:rFonts w:ascii="Calibri" w:hAnsi="Calibri" w:cs="Calibri"/>
                <w:b w:val="0"/>
                <w:bCs w:val="0"/>
              </w:rPr>
              <w:t>Toma de decisiones</w:t>
            </w:r>
          </w:p>
        </w:tc>
        <w:tc>
          <w:tcPr>
            <w:tcW w:w="3969" w:type="dxa"/>
          </w:tcPr>
          <w:p w14:paraId="6DD40181" w14:textId="77777777" w:rsidR="00404275" w:rsidRPr="00404275" w:rsidRDefault="00404275" w:rsidP="00404275">
            <w:pPr>
              <w:pStyle w:val="Ttulo3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0F486E" w:themeColor="text2" w:themeShade="BF"/>
                <w:sz w:val="20"/>
                <w:szCs w:val="20"/>
                <w:lang w:eastAsia="es-CO"/>
              </w:rPr>
            </w:pPr>
            <w:r w:rsidRPr="00404275">
              <w:rPr>
                <w:rFonts w:ascii="Arial" w:hAnsi="Arial" w:cs="Arial"/>
                <w:b w:val="0"/>
                <w:bCs w:val="0"/>
                <w:color w:val="0F486E" w:themeColor="text2" w:themeShade="BF"/>
                <w:sz w:val="20"/>
                <w:szCs w:val="20"/>
              </w:rPr>
              <w:t>Planificación</w:t>
            </w:r>
          </w:p>
          <w:p w14:paraId="172FC117" w14:textId="77777777" w:rsidR="00764768" w:rsidRPr="00381206" w:rsidRDefault="00764768" w:rsidP="002B5F45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B5F45" w:rsidRPr="00381206" w14:paraId="11C65E43" w14:textId="77777777" w:rsidTr="00A124D2">
        <w:trPr>
          <w:trHeight w:val="207"/>
        </w:trPr>
        <w:tc>
          <w:tcPr>
            <w:tcW w:w="3969" w:type="dxa"/>
          </w:tcPr>
          <w:p w14:paraId="5337E992" w14:textId="7A238866" w:rsidR="00D40D87" w:rsidRPr="00D40D87" w:rsidRDefault="00D40D87" w:rsidP="00D40D8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rFonts w:cs="Calibri"/>
              </w:rPr>
            </w:pPr>
            <w:r w:rsidRPr="00D40D87">
              <w:rPr>
                <w:rStyle w:val="Textoennegrita"/>
                <w:rFonts w:cs="Calibri"/>
                <w:b w:val="0"/>
                <w:bCs w:val="0"/>
                <w:color w:val="0F486E" w:themeColor="text2" w:themeShade="BF"/>
              </w:rPr>
              <w:t>Autonomía y responsabilida</w:t>
            </w:r>
            <w:r w:rsidRPr="00D40D87">
              <w:rPr>
                <w:rStyle w:val="Textoennegrita"/>
                <w:rFonts w:cs="Calibri"/>
                <w:b w:val="0"/>
                <w:bCs w:val="0"/>
                <w:color w:val="0F486E" w:themeColor="text2" w:themeShade="BF"/>
              </w:rPr>
              <w:t>d</w:t>
            </w:r>
          </w:p>
        </w:tc>
        <w:tc>
          <w:tcPr>
            <w:tcW w:w="3969" w:type="dxa"/>
          </w:tcPr>
          <w:p w14:paraId="484C3D5E" w14:textId="2FDB0D73" w:rsidR="00404275" w:rsidRPr="00404275" w:rsidRDefault="00404275" w:rsidP="00404275">
            <w:pPr>
              <w:pStyle w:val="Ttulo3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0F486E" w:themeColor="text2" w:themeShade="BF"/>
                <w:sz w:val="20"/>
                <w:szCs w:val="20"/>
              </w:rPr>
            </w:pPr>
            <w:r w:rsidRPr="00404275">
              <w:rPr>
                <w:rFonts w:ascii="Arial" w:hAnsi="Arial" w:cs="Arial"/>
                <w:b w:val="0"/>
                <w:bCs w:val="0"/>
                <w:color w:val="0F486E" w:themeColor="text2" w:themeShade="BF"/>
                <w:sz w:val="20"/>
                <w:szCs w:val="20"/>
              </w:rPr>
              <w:t>Mente abierta</w:t>
            </w:r>
          </w:p>
          <w:p w14:paraId="2308558A" w14:textId="77777777" w:rsidR="002B5F45" w:rsidRPr="00381206" w:rsidRDefault="002B5F45" w:rsidP="002B5F45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B5F45" w:rsidRPr="00381206" w14:paraId="2BB31834" w14:textId="77777777" w:rsidTr="00A124D2">
        <w:trPr>
          <w:trHeight w:val="207"/>
        </w:trPr>
        <w:tc>
          <w:tcPr>
            <w:tcW w:w="3969" w:type="dxa"/>
          </w:tcPr>
          <w:p w14:paraId="0AAA0379" w14:textId="237AE821" w:rsidR="002B5F45" w:rsidRPr="00D40D87" w:rsidRDefault="00D40D87" w:rsidP="00D40D8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rPr>
                <w:rFonts w:cs="Calibri"/>
                <w:bCs/>
                <w:sz w:val="24"/>
                <w:szCs w:val="24"/>
              </w:rPr>
            </w:pPr>
            <w:r w:rsidRPr="00D40D87">
              <w:rPr>
                <w:rFonts w:cs="Calibri"/>
                <w:color w:val="0F486E" w:themeColor="text2" w:themeShade="BF"/>
              </w:rPr>
              <w:t>Pasión y compromiso</w:t>
            </w:r>
          </w:p>
        </w:tc>
        <w:tc>
          <w:tcPr>
            <w:tcW w:w="3969" w:type="dxa"/>
          </w:tcPr>
          <w:p w14:paraId="3753FA38" w14:textId="0A170AC1" w:rsidR="002B5F45" w:rsidRPr="00D40D87" w:rsidRDefault="00404275" w:rsidP="00D40D87">
            <w:p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D40D87">
              <w:rPr>
                <w:rFonts w:cs="Calibri"/>
                <w:color w:val="0F486E" w:themeColor="text2" w:themeShade="BF"/>
              </w:rPr>
              <w:t>Creatividad</w:t>
            </w:r>
          </w:p>
        </w:tc>
      </w:tr>
    </w:tbl>
    <w:p w14:paraId="4E0D2E50" w14:textId="1CD9B3CA" w:rsidR="00764768" w:rsidRDefault="00D40D87" w:rsidP="00D40D87">
      <w:pPr>
        <w:tabs>
          <w:tab w:val="left" w:pos="1770"/>
        </w:tabs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1BD6EF65" w14:textId="77777777" w:rsidR="00555539" w:rsidRPr="00257880" w:rsidRDefault="00555539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</w:p>
    <w:p w14:paraId="6AB692AB" w14:textId="1FAAC844" w:rsidR="00764768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257880">
        <w:rPr>
          <w:rFonts w:ascii="Arial" w:hAnsi="Arial" w:cs="Arial"/>
          <w:b/>
          <w:sz w:val="24"/>
          <w:szCs w:val="24"/>
        </w:rPr>
        <w:t>Tiempo:</w:t>
      </w:r>
      <w:r w:rsidRPr="00257880">
        <w:rPr>
          <w:rFonts w:ascii="Arial" w:hAnsi="Arial" w:cs="Arial"/>
          <w:bCs/>
          <w:sz w:val="24"/>
          <w:szCs w:val="24"/>
        </w:rPr>
        <w:t xml:space="preserve"> 1 hora</w:t>
      </w:r>
      <w:r w:rsidRPr="00381206">
        <w:rPr>
          <w:rFonts w:ascii="Arial" w:hAnsi="Arial" w:cs="Arial"/>
          <w:bCs/>
          <w:sz w:val="24"/>
          <w:szCs w:val="24"/>
        </w:rPr>
        <w:t xml:space="preserve"> </w:t>
      </w:r>
    </w:p>
    <w:p w14:paraId="33B692D4" w14:textId="0AAEBF68" w:rsidR="00764768" w:rsidRPr="00381206" w:rsidRDefault="00AA542B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1AD890BE" wp14:editId="312D2FDC">
            <wp:simplePos x="0" y="0"/>
            <wp:positionH relativeFrom="margin">
              <wp:posOffset>-337457</wp:posOffset>
            </wp:positionH>
            <wp:positionV relativeFrom="paragraph">
              <wp:posOffset>105319</wp:posOffset>
            </wp:positionV>
            <wp:extent cx="6281057" cy="542925"/>
            <wp:effectExtent l="0" t="0" r="5715" b="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881" cy="5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B93DF" w14:textId="7B405F3B" w:rsidR="00764768" w:rsidRPr="00381206" w:rsidRDefault="00AA542B" w:rsidP="00AA542B">
      <w:pPr>
        <w:pStyle w:val="Prrafodelista"/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color w:val="FFFFFF" w:themeColor="background1"/>
          <w:sz w:val="24"/>
          <w:szCs w:val="24"/>
          <w:lang w:val="es-MX"/>
        </w:rPr>
      </w:pPr>
      <w:r w:rsidRPr="00381206">
        <w:rPr>
          <w:rFonts w:ascii="Arial" w:hAnsi="Arial" w:cs="Arial"/>
          <w:b/>
          <w:color w:val="FFFFFF" w:themeColor="background1"/>
          <w:sz w:val="24"/>
          <w:szCs w:val="24"/>
          <w:lang w:val="es-MX"/>
        </w:rPr>
        <w:t xml:space="preserve">  </w:t>
      </w:r>
      <w:r w:rsidR="00764768" w:rsidRPr="00381206">
        <w:rPr>
          <w:rFonts w:ascii="Arial" w:hAnsi="Arial" w:cs="Arial"/>
          <w:b/>
          <w:color w:val="FFFFFF" w:themeColor="background1"/>
          <w:sz w:val="24"/>
          <w:szCs w:val="24"/>
          <w:lang w:val="es-MX"/>
        </w:rPr>
        <w:t>Actividad de contextualización</w:t>
      </w:r>
    </w:p>
    <w:p w14:paraId="118F0D71" w14:textId="77777777" w:rsidR="00AA542B" w:rsidRPr="00381206" w:rsidRDefault="00AA542B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F842393" w14:textId="77777777" w:rsidR="002E5DB4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381206">
        <w:rPr>
          <w:rFonts w:ascii="Arial" w:hAnsi="Arial" w:cs="Arial"/>
          <w:sz w:val="24"/>
          <w:szCs w:val="24"/>
          <w:lang w:val="es-MX"/>
        </w:rPr>
        <w:t>Teniedo en cuenta el video anterior,</w:t>
      </w:r>
      <w:r w:rsidR="002E5DB4">
        <w:rPr>
          <w:rFonts w:ascii="Arial" w:hAnsi="Arial" w:cs="Arial"/>
          <w:sz w:val="24"/>
          <w:szCs w:val="24"/>
          <w:lang w:val="es-MX"/>
        </w:rPr>
        <w:t xml:space="preserve"> responda las siguientes preguntas:</w:t>
      </w:r>
    </w:p>
    <w:p w14:paraId="68D4CF71" w14:textId="797FB66F" w:rsidR="00764768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381206">
        <w:rPr>
          <w:rFonts w:ascii="Arial" w:hAnsi="Arial" w:cs="Arial"/>
          <w:sz w:val="24"/>
          <w:szCs w:val="24"/>
          <w:lang w:val="es-MX"/>
        </w:rPr>
        <w:t>¿</w:t>
      </w:r>
      <w:r w:rsidR="002E5DB4">
        <w:rPr>
          <w:rFonts w:ascii="Arial" w:hAnsi="Arial" w:cs="Arial"/>
          <w:sz w:val="24"/>
          <w:szCs w:val="24"/>
          <w:lang w:val="es-MX"/>
        </w:rPr>
        <w:t>C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uáles son las características emprendedoras que usted comparte con el </w:t>
      </w:r>
      <w:proofErr w:type="gramStart"/>
      <w:r w:rsidRPr="00381206">
        <w:rPr>
          <w:rFonts w:ascii="Arial" w:hAnsi="Arial" w:cs="Arial"/>
          <w:sz w:val="24"/>
          <w:szCs w:val="24"/>
          <w:lang w:val="es-MX"/>
        </w:rPr>
        <w:t>empresario?.</w:t>
      </w:r>
      <w:proofErr w:type="gramEnd"/>
      <w:r w:rsidRPr="00381206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386B583" w14:textId="1688EABE" w:rsidR="00C9519B" w:rsidRPr="00C9519B" w:rsidRDefault="00C9519B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9519B">
        <w:rPr>
          <w:rFonts w:ascii="Arial" w:hAnsi="Arial" w:cs="Arial"/>
          <w:b/>
          <w:bCs/>
          <w:sz w:val="24"/>
          <w:szCs w:val="24"/>
          <w:lang w:val="es-MX"/>
        </w:rPr>
        <w:t>R/:</w:t>
      </w:r>
    </w:p>
    <w:p w14:paraId="2C2D4F8B" w14:textId="365D3252" w:rsidR="002E5DB4" w:rsidRDefault="002E5DB4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2B5F45">
        <w:rPr>
          <w:rFonts w:ascii="Arial" w:hAnsi="Arial" w:cs="Arial"/>
          <w:sz w:val="24"/>
          <w:szCs w:val="24"/>
          <w:lang w:val="es-MX"/>
        </w:rPr>
        <w:t>Conoce U</w:t>
      </w:r>
      <w:r w:rsidR="00764768" w:rsidRPr="00381206">
        <w:rPr>
          <w:rFonts w:ascii="Arial" w:hAnsi="Arial" w:cs="Arial"/>
          <w:sz w:val="24"/>
          <w:szCs w:val="24"/>
          <w:lang w:val="es-MX"/>
        </w:rPr>
        <w:t xml:space="preserve">d. </w:t>
      </w:r>
      <w:r w:rsidR="003F7F01">
        <w:rPr>
          <w:rFonts w:ascii="Arial" w:hAnsi="Arial" w:cs="Arial"/>
          <w:sz w:val="24"/>
          <w:szCs w:val="24"/>
          <w:lang w:val="es-MX"/>
        </w:rPr>
        <w:t>a</w:t>
      </w:r>
      <w:r w:rsidR="00764768" w:rsidRPr="00381206">
        <w:rPr>
          <w:rFonts w:ascii="Arial" w:hAnsi="Arial" w:cs="Arial"/>
          <w:sz w:val="24"/>
          <w:szCs w:val="24"/>
          <w:lang w:val="es-MX"/>
        </w:rPr>
        <w:t xml:space="preserve">lgún </w:t>
      </w:r>
      <w:r w:rsidR="00764768" w:rsidRPr="00A71051">
        <w:rPr>
          <w:rFonts w:ascii="Arial" w:hAnsi="Arial" w:cs="Arial"/>
          <w:sz w:val="24"/>
          <w:szCs w:val="24"/>
          <w:lang w:val="es-MX"/>
        </w:rPr>
        <w:t>emprendimiento social?</w:t>
      </w:r>
      <w:r w:rsidR="00764768" w:rsidRPr="00381206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30603401" w14:textId="772D3D6F" w:rsidR="00C9519B" w:rsidRPr="00C9519B" w:rsidRDefault="00C9519B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C9519B">
        <w:rPr>
          <w:rFonts w:ascii="Arial" w:hAnsi="Arial" w:cs="Arial"/>
          <w:b/>
          <w:bCs/>
          <w:sz w:val="24"/>
          <w:szCs w:val="24"/>
          <w:lang w:val="es-MX"/>
        </w:rPr>
        <w:t>R/: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No conozco ningún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empredimiento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social</w:t>
      </w:r>
    </w:p>
    <w:p w14:paraId="4726FE96" w14:textId="7C1114B5" w:rsidR="00764768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381206">
        <w:rPr>
          <w:rFonts w:ascii="Arial" w:hAnsi="Arial" w:cs="Arial"/>
          <w:sz w:val="24"/>
          <w:szCs w:val="24"/>
          <w:lang w:val="es-MX"/>
        </w:rPr>
        <w:t>¿</w:t>
      </w:r>
      <w:r w:rsidR="002E5DB4">
        <w:rPr>
          <w:rFonts w:ascii="Arial" w:hAnsi="Arial" w:cs="Arial"/>
          <w:sz w:val="24"/>
          <w:szCs w:val="24"/>
          <w:lang w:val="es-MX"/>
        </w:rPr>
        <w:t>C</w:t>
      </w:r>
      <w:r w:rsidRPr="00381206">
        <w:rPr>
          <w:rFonts w:ascii="Arial" w:hAnsi="Arial" w:cs="Arial"/>
          <w:sz w:val="24"/>
          <w:szCs w:val="24"/>
          <w:lang w:val="es-MX"/>
        </w:rPr>
        <w:t>u</w:t>
      </w:r>
      <w:r w:rsidR="004A014C">
        <w:rPr>
          <w:rFonts w:ascii="Arial" w:hAnsi="Arial" w:cs="Arial"/>
          <w:sz w:val="24"/>
          <w:szCs w:val="24"/>
          <w:lang w:val="es-MX"/>
        </w:rPr>
        <w:t>á</w:t>
      </w:r>
      <w:r w:rsidRPr="00381206">
        <w:rPr>
          <w:rFonts w:ascii="Arial" w:hAnsi="Arial" w:cs="Arial"/>
          <w:sz w:val="24"/>
          <w:szCs w:val="24"/>
          <w:lang w:val="es-MX"/>
        </w:rPr>
        <w:t>l es la diferencia entre emprendimiento social y empresarial?</w:t>
      </w:r>
    </w:p>
    <w:p w14:paraId="36544B4E" w14:textId="24359336" w:rsidR="00C9519B" w:rsidRPr="00C9519B" w:rsidRDefault="00C9519B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C9519B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R/:</w:t>
      </w:r>
      <w:r w:rsidRPr="00C9519B">
        <w:rPr>
          <w:rFonts w:ascii="Arial" w:hAnsi="Arial" w:cs="Arial"/>
          <w:sz w:val="24"/>
          <w:szCs w:val="24"/>
          <w:lang w:val="es-MX"/>
        </w:rPr>
        <w:t xml:space="preserve"> </w:t>
      </w:r>
      <w:r w:rsidRPr="00C9519B">
        <w:rPr>
          <w:rFonts w:ascii="Arial" w:hAnsi="Arial" w:cs="Arial"/>
        </w:rPr>
        <w:t xml:space="preserve">la diferencia esencial entre el emprendimiento social y el empresarial radica en que el primero está impulsado por el deseo de </w:t>
      </w:r>
      <w:r w:rsidRPr="00C9519B">
        <w:rPr>
          <w:rStyle w:val="Textoennegrita"/>
          <w:rFonts w:ascii="Arial" w:hAnsi="Arial" w:cs="Arial"/>
          <w:b w:val="0"/>
          <w:bCs w:val="0"/>
        </w:rPr>
        <w:t>crear un impacto social o ambiental positivo</w:t>
      </w:r>
      <w:r w:rsidRPr="00C9519B">
        <w:rPr>
          <w:rFonts w:ascii="Arial" w:hAnsi="Arial" w:cs="Arial"/>
          <w:b/>
          <w:bCs/>
        </w:rPr>
        <w:t>,</w:t>
      </w:r>
      <w:r w:rsidRPr="00C9519B">
        <w:rPr>
          <w:rFonts w:ascii="Arial" w:hAnsi="Arial" w:cs="Arial"/>
        </w:rPr>
        <w:t xml:space="preserve"> mientras que el segundo se enfoca principalmente en</w:t>
      </w:r>
      <w:r w:rsidRPr="00C9519B">
        <w:rPr>
          <w:rFonts w:ascii="Arial" w:hAnsi="Arial" w:cs="Arial"/>
          <w:b/>
          <w:bCs/>
        </w:rPr>
        <w:t xml:space="preserve"> </w:t>
      </w:r>
      <w:r w:rsidRPr="00C9519B">
        <w:rPr>
          <w:rStyle w:val="Textoennegrita"/>
          <w:rFonts w:ascii="Arial" w:hAnsi="Arial" w:cs="Arial"/>
          <w:b w:val="0"/>
          <w:bCs w:val="0"/>
        </w:rPr>
        <w:t>generar beneficios económicos</w:t>
      </w:r>
    </w:p>
    <w:p w14:paraId="46969BFC" w14:textId="550DE388" w:rsidR="00555539" w:rsidRDefault="00764768" w:rsidP="00236122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7880">
        <w:rPr>
          <w:rFonts w:ascii="Arial" w:hAnsi="Arial" w:cs="Arial"/>
          <w:b/>
          <w:bCs/>
          <w:sz w:val="24"/>
          <w:szCs w:val="24"/>
          <w:lang w:val="es-MX"/>
        </w:rPr>
        <w:t>Tiempo:</w:t>
      </w:r>
      <w:r w:rsidRPr="00257880">
        <w:rPr>
          <w:rFonts w:ascii="Arial" w:hAnsi="Arial" w:cs="Arial"/>
          <w:sz w:val="24"/>
          <w:szCs w:val="24"/>
          <w:lang w:val="es-MX"/>
        </w:rPr>
        <w:t xml:space="preserve"> 1 Hora</w:t>
      </w:r>
    </w:p>
    <w:p w14:paraId="6CE59503" w14:textId="6ECA2539" w:rsidR="00062391" w:rsidRDefault="00062391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18611238" wp14:editId="3DBF4E96">
            <wp:simplePos x="0" y="0"/>
            <wp:positionH relativeFrom="margin">
              <wp:posOffset>-283029</wp:posOffset>
            </wp:positionH>
            <wp:positionV relativeFrom="paragraph">
              <wp:posOffset>111397</wp:posOffset>
            </wp:positionV>
            <wp:extent cx="6335486" cy="551766"/>
            <wp:effectExtent l="0" t="0" r="0" b="127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648" cy="55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18E5A" w14:textId="0B744373" w:rsidR="00764768" w:rsidRPr="00381206" w:rsidRDefault="00062391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 </w:t>
      </w:r>
      <w:r w:rsidR="00764768" w:rsidRPr="00062391">
        <w:rPr>
          <w:rFonts w:ascii="Arial" w:hAnsi="Arial" w:cs="Arial"/>
          <w:b/>
          <w:color w:val="FFFFFF" w:themeColor="background1"/>
          <w:sz w:val="24"/>
          <w:szCs w:val="24"/>
        </w:rPr>
        <w:t>3.</w:t>
      </w:r>
      <w:r>
        <w:rPr>
          <w:rFonts w:ascii="Arial" w:hAnsi="Arial" w:cs="Arial"/>
          <w:b/>
          <w:color w:val="FFFFFF" w:themeColor="background1"/>
          <w:sz w:val="24"/>
          <w:szCs w:val="24"/>
        </w:rPr>
        <w:t>3</w:t>
      </w:r>
      <w:r w:rsidR="00764768" w:rsidRPr="00062391">
        <w:rPr>
          <w:rFonts w:ascii="Arial" w:hAnsi="Arial" w:cs="Arial"/>
          <w:b/>
          <w:color w:val="FFFFFF" w:themeColor="background1"/>
          <w:sz w:val="24"/>
          <w:szCs w:val="24"/>
        </w:rPr>
        <w:t xml:space="preserve"> Conceptualización</w:t>
      </w:r>
    </w:p>
    <w:p w14:paraId="0F754293" w14:textId="77777777" w:rsidR="002B5F45" w:rsidRDefault="002B5F4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CE3A854" w14:textId="57AFD46D" w:rsidR="00757209" w:rsidRPr="00757209" w:rsidRDefault="00757209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57209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3.3.1 Cultura del emprendimiento</w:t>
      </w:r>
    </w:p>
    <w:p w14:paraId="239EF920" w14:textId="3E37947A" w:rsidR="00764768" w:rsidRPr="00381206" w:rsidRDefault="00236122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Lea el</w:t>
      </w:r>
      <w:r w:rsidR="00764768" w:rsidRPr="00381206">
        <w:rPr>
          <w:rFonts w:ascii="Arial" w:hAnsi="Arial" w:cs="Arial"/>
          <w:sz w:val="24"/>
          <w:szCs w:val="24"/>
          <w:lang w:val="es-MX"/>
        </w:rPr>
        <w:t xml:space="preserve"> artículo 1º de la ley 1014 de 2006 </w:t>
      </w:r>
      <w:r w:rsidR="00764768" w:rsidRPr="00381206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“Fomento a la cultura del emprendimiento”</w:t>
      </w:r>
      <w:r w:rsidR="00764768" w:rsidRPr="00381206">
        <w:rPr>
          <w:rFonts w:ascii="Arial" w:hAnsi="Arial" w:cs="Arial"/>
          <w:sz w:val="24"/>
          <w:szCs w:val="24"/>
          <w:lang w:val="es-MX"/>
        </w:rPr>
        <w:t xml:space="preserve"> (que se </w:t>
      </w:r>
      <w:r>
        <w:rPr>
          <w:rFonts w:ascii="Arial" w:hAnsi="Arial" w:cs="Arial"/>
          <w:sz w:val="24"/>
          <w:szCs w:val="24"/>
          <w:lang w:val="es-MX"/>
        </w:rPr>
        <w:t>localiza</w:t>
      </w:r>
      <w:r w:rsidR="00764768" w:rsidRPr="00381206">
        <w:rPr>
          <w:rFonts w:ascii="Arial" w:hAnsi="Arial" w:cs="Arial"/>
          <w:sz w:val="24"/>
          <w:szCs w:val="24"/>
          <w:lang w:val="es-MX"/>
        </w:rPr>
        <w:t xml:space="preserve"> en material </w:t>
      </w:r>
      <w:r w:rsidR="004A014C">
        <w:rPr>
          <w:rFonts w:ascii="Arial" w:hAnsi="Arial" w:cs="Arial"/>
          <w:sz w:val="24"/>
          <w:szCs w:val="24"/>
          <w:lang w:val="es-MX"/>
        </w:rPr>
        <w:t>complementario</w:t>
      </w:r>
      <w:r w:rsidR="00764768" w:rsidRPr="00381206">
        <w:rPr>
          <w:rFonts w:ascii="Arial" w:hAnsi="Arial" w:cs="Arial"/>
          <w:sz w:val="24"/>
          <w:szCs w:val="24"/>
          <w:lang w:val="es-MX"/>
        </w:rPr>
        <w:t>) en la cual encontrará los siguientes conceptos:</w:t>
      </w:r>
    </w:p>
    <w:p w14:paraId="24C7FFCB" w14:textId="77777777" w:rsidR="00764768" w:rsidRPr="00421196" w:rsidRDefault="00764768" w:rsidP="00555539">
      <w:pPr>
        <w:pStyle w:val="Prrafodelista"/>
        <w:numPr>
          <w:ilvl w:val="0"/>
          <w:numId w:val="31"/>
        </w:numPr>
        <w:spacing w:after="0"/>
        <w:jc w:val="both"/>
        <w:rPr>
          <w:rFonts w:ascii="Arial" w:eastAsia="Times New Roman" w:hAnsi="Arial" w:cs="Arial"/>
          <w:b/>
          <w:bCs/>
          <w:color w:val="4B4949"/>
          <w:sz w:val="24"/>
          <w:szCs w:val="24"/>
          <w:lang w:val="es-ES" w:eastAsia="es-ES"/>
        </w:rPr>
      </w:pPr>
      <w:r w:rsidRPr="0042119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Cultura</w:t>
      </w:r>
    </w:p>
    <w:p w14:paraId="27ACC6F2" w14:textId="77777777" w:rsidR="00764768" w:rsidRPr="00421196" w:rsidRDefault="00764768" w:rsidP="00555539">
      <w:pPr>
        <w:pStyle w:val="Prrafodelista"/>
        <w:numPr>
          <w:ilvl w:val="0"/>
          <w:numId w:val="31"/>
        </w:numPr>
        <w:spacing w:after="0"/>
        <w:jc w:val="both"/>
        <w:rPr>
          <w:rFonts w:ascii="Arial" w:eastAsia="Times New Roman" w:hAnsi="Arial" w:cs="Arial"/>
          <w:b/>
          <w:bCs/>
          <w:color w:val="4B4949"/>
          <w:sz w:val="24"/>
          <w:szCs w:val="24"/>
          <w:lang w:val="es-ES" w:eastAsia="es-ES"/>
        </w:rPr>
      </w:pPr>
      <w:r w:rsidRPr="0042119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Emprendedor</w:t>
      </w:r>
    </w:p>
    <w:p w14:paraId="2A58EE3C" w14:textId="77777777" w:rsidR="00764768" w:rsidRPr="00421196" w:rsidRDefault="00764768" w:rsidP="00555539">
      <w:pPr>
        <w:pStyle w:val="Prrafodelista"/>
        <w:numPr>
          <w:ilvl w:val="0"/>
          <w:numId w:val="31"/>
        </w:numPr>
        <w:spacing w:after="0"/>
        <w:jc w:val="both"/>
        <w:rPr>
          <w:rFonts w:ascii="Arial" w:eastAsia="Times New Roman" w:hAnsi="Arial" w:cs="Arial"/>
          <w:b/>
          <w:bCs/>
          <w:color w:val="4B4949"/>
          <w:sz w:val="24"/>
          <w:szCs w:val="24"/>
          <w:lang w:val="es-ES" w:eastAsia="es-ES"/>
        </w:rPr>
      </w:pPr>
      <w:r w:rsidRPr="0042119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Emprendimiento</w:t>
      </w:r>
    </w:p>
    <w:p w14:paraId="30B82FBE" w14:textId="77777777" w:rsidR="00764768" w:rsidRPr="00421196" w:rsidRDefault="00764768" w:rsidP="00555539">
      <w:pPr>
        <w:pStyle w:val="Prrafodelista"/>
        <w:numPr>
          <w:ilvl w:val="0"/>
          <w:numId w:val="31"/>
        </w:numPr>
        <w:spacing w:after="0"/>
        <w:jc w:val="both"/>
        <w:rPr>
          <w:rFonts w:ascii="Arial" w:eastAsia="Times New Roman" w:hAnsi="Arial" w:cs="Arial"/>
          <w:b/>
          <w:bCs/>
          <w:color w:val="4B4949"/>
          <w:sz w:val="24"/>
          <w:szCs w:val="24"/>
          <w:lang w:val="es-ES" w:eastAsia="es-ES"/>
        </w:rPr>
      </w:pPr>
      <w:r w:rsidRPr="0042119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Empresarialidad</w:t>
      </w:r>
    </w:p>
    <w:p w14:paraId="250C4B7D" w14:textId="77777777" w:rsidR="00764768" w:rsidRPr="00421196" w:rsidRDefault="00764768" w:rsidP="00555539">
      <w:pPr>
        <w:pStyle w:val="Prrafodelista"/>
        <w:numPr>
          <w:ilvl w:val="0"/>
          <w:numId w:val="31"/>
        </w:numPr>
        <w:spacing w:after="0"/>
        <w:jc w:val="both"/>
        <w:rPr>
          <w:rFonts w:ascii="Arial" w:eastAsia="Times New Roman" w:hAnsi="Arial" w:cs="Arial"/>
          <w:b/>
          <w:bCs/>
          <w:color w:val="4B4949"/>
          <w:sz w:val="24"/>
          <w:szCs w:val="24"/>
          <w:lang w:val="es-ES" w:eastAsia="es-ES"/>
        </w:rPr>
      </w:pPr>
      <w:r w:rsidRPr="0042119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Formación para el emprendimiento</w:t>
      </w:r>
    </w:p>
    <w:p w14:paraId="63B8CE7A" w14:textId="591BA606" w:rsidR="00764768" w:rsidRPr="00421196" w:rsidRDefault="00764768" w:rsidP="00555539">
      <w:pPr>
        <w:pStyle w:val="Prrafodelista"/>
        <w:numPr>
          <w:ilvl w:val="0"/>
          <w:numId w:val="31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42119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Planes de Negocios</w:t>
      </w:r>
    </w:p>
    <w:p w14:paraId="0820459F" w14:textId="77777777" w:rsidR="00555539" w:rsidRPr="00381206" w:rsidRDefault="00555539" w:rsidP="00764768">
      <w:pPr>
        <w:tabs>
          <w:tab w:val="left" w:pos="4320"/>
          <w:tab w:val="left" w:pos="4485"/>
          <w:tab w:val="left" w:pos="5445"/>
        </w:tabs>
        <w:spacing w:after="0"/>
        <w:ind w:left="108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</w:p>
    <w:p w14:paraId="0738998C" w14:textId="1AB8D444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sz w:val="24"/>
          <w:szCs w:val="24"/>
          <w:lang w:val="es-MX"/>
        </w:rPr>
        <w:t xml:space="preserve">De acuerdo con los conceptos anteriores, defina el significado de: </w:t>
      </w:r>
      <w:r w:rsidR="00D11B54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C</w:t>
      </w:r>
      <w:r w:rsidRPr="00381206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ultura </w:t>
      </w:r>
      <w:r w:rsidR="00D11B54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E</w:t>
      </w:r>
      <w:r w:rsidRPr="00381206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mprendedora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2167413D" w14:textId="10434DE6" w:rsidR="00764768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381206">
        <w:rPr>
          <w:rFonts w:ascii="Arial" w:hAnsi="Arial" w:cs="Arial"/>
          <w:sz w:val="24"/>
          <w:szCs w:val="24"/>
          <w:lang w:val="es-MX"/>
        </w:rPr>
        <w:t>Al final de la sesión se presentarán los conceptos, las definiciones y se hará una retroalimentación, por parte de su instructor.</w:t>
      </w:r>
    </w:p>
    <w:p w14:paraId="722F6090" w14:textId="27DFD122" w:rsidR="00D40D87" w:rsidRPr="00381206" w:rsidRDefault="00D40D87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40D87">
        <w:rPr>
          <w:rFonts w:ascii="Arial" w:hAnsi="Arial" w:cs="Arial"/>
          <w:b/>
          <w:bCs/>
          <w:sz w:val="24"/>
          <w:szCs w:val="24"/>
          <w:lang w:val="es-MX"/>
        </w:rPr>
        <w:t>R/: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D40D87">
        <w:rPr>
          <w:rFonts w:ascii="Arial" w:hAnsi="Arial" w:cs="Arial"/>
          <w:sz w:val="24"/>
          <w:szCs w:val="24"/>
        </w:rPr>
        <w:t>la cultura emprendedora es un motor de cambio y progreso, no solo en el ámbito empresarial, sino en todos los aspectos de la sociedad. Crear una mentalidad emprendedora generalizada puede transformar economías, resolver problemas sociales y fomentar una mayor calidad de vida para las personas</w:t>
      </w:r>
      <w:r>
        <w:t>.</w:t>
      </w:r>
    </w:p>
    <w:p w14:paraId="113E8F8A" w14:textId="77777777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r w:rsidRPr="00257880">
        <w:rPr>
          <w:rFonts w:ascii="Arial" w:hAnsi="Arial" w:cs="Arial"/>
          <w:b/>
          <w:bCs/>
          <w:sz w:val="24"/>
          <w:szCs w:val="24"/>
          <w:lang w:val="es-MX"/>
        </w:rPr>
        <w:t>Tiempo:</w:t>
      </w:r>
      <w:r w:rsidRPr="00257880">
        <w:rPr>
          <w:rFonts w:ascii="Arial" w:hAnsi="Arial" w:cs="Arial"/>
          <w:sz w:val="24"/>
          <w:szCs w:val="24"/>
          <w:lang w:val="es-MX"/>
        </w:rPr>
        <w:t xml:space="preserve"> 2 horas</w:t>
      </w:r>
    </w:p>
    <w:p w14:paraId="28155476" w14:textId="7AAD5BB4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381206">
        <w:rPr>
          <w:rFonts w:ascii="Arial" w:hAnsi="Arial" w:cs="Arial"/>
          <w:b/>
          <w:bCs/>
          <w:sz w:val="24"/>
          <w:szCs w:val="24"/>
        </w:rPr>
        <w:t xml:space="preserve">3.3.2 Autoevaluación sobre las Características Emprendedoras </w:t>
      </w:r>
    </w:p>
    <w:p w14:paraId="5555F69A" w14:textId="33AD475A" w:rsidR="00764768" w:rsidRPr="00381206" w:rsidRDefault="00123669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F9646C0" wp14:editId="5C2885BF">
            <wp:simplePos x="0" y="0"/>
            <wp:positionH relativeFrom="margin">
              <wp:posOffset>-48895</wp:posOffset>
            </wp:positionH>
            <wp:positionV relativeFrom="paragraph">
              <wp:posOffset>77470</wp:posOffset>
            </wp:positionV>
            <wp:extent cx="809625" cy="2329815"/>
            <wp:effectExtent l="0" t="0" r="9525" b="0"/>
            <wp:wrapSquare wrapText="bothSides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768" w:rsidRPr="00381206">
        <w:rPr>
          <w:rFonts w:ascii="Arial" w:hAnsi="Arial" w:cs="Arial"/>
          <w:sz w:val="24"/>
          <w:szCs w:val="24"/>
        </w:rPr>
        <w:t xml:space="preserve">Lea </w:t>
      </w:r>
      <w:r w:rsidR="0036692B">
        <w:rPr>
          <w:rFonts w:ascii="Arial" w:hAnsi="Arial" w:cs="Arial"/>
          <w:sz w:val="24"/>
          <w:szCs w:val="24"/>
        </w:rPr>
        <w:t xml:space="preserve">el </w:t>
      </w:r>
      <w:proofErr w:type="gramStart"/>
      <w:r w:rsidR="0036692B">
        <w:rPr>
          <w:rFonts w:ascii="Arial" w:hAnsi="Arial" w:cs="Arial"/>
          <w:sz w:val="24"/>
          <w:szCs w:val="24"/>
        </w:rPr>
        <w:t xml:space="preserve">tema  </w:t>
      </w:r>
      <w:r w:rsidR="00764768" w:rsidRPr="00381206">
        <w:rPr>
          <w:rFonts w:ascii="Arial" w:hAnsi="Arial" w:cs="Arial"/>
          <w:sz w:val="24"/>
          <w:szCs w:val="24"/>
        </w:rPr>
        <w:t>“</w:t>
      </w:r>
      <w:proofErr w:type="gramEnd"/>
      <w:r w:rsidR="00764768" w:rsidRPr="00381206">
        <w:rPr>
          <w:rFonts w:ascii="Arial" w:hAnsi="Arial" w:cs="Arial"/>
          <w:sz w:val="24"/>
          <w:szCs w:val="24"/>
        </w:rPr>
        <w:t xml:space="preserve">Características </w:t>
      </w:r>
      <w:r w:rsidR="0036692B">
        <w:rPr>
          <w:rFonts w:ascii="Arial" w:hAnsi="Arial" w:cs="Arial"/>
          <w:sz w:val="24"/>
          <w:szCs w:val="24"/>
        </w:rPr>
        <w:t>E</w:t>
      </w:r>
      <w:r w:rsidR="00764768" w:rsidRPr="00381206">
        <w:rPr>
          <w:rFonts w:ascii="Arial" w:hAnsi="Arial" w:cs="Arial"/>
          <w:sz w:val="24"/>
          <w:szCs w:val="24"/>
        </w:rPr>
        <w:t xml:space="preserve">mprendedoras </w:t>
      </w:r>
      <w:r w:rsidR="0036692B">
        <w:rPr>
          <w:rFonts w:ascii="Arial" w:hAnsi="Arial" w:cs="Arial"/>
          <w:sz w:val="24"/>
          <w:szCs w:val="24"/>
        </w:rPr>
        <w:t>P</w:t>
      </w:r>
      <w:r w:rsidR="00764768" w:rsidRPr="00381206">
        <w:rPr>
          <w:rFonts w:ascii="Arial" w:hAnsi="Arial" w:cs="Arial"/>
          <w:sz w:val="24"/>
          <w:szCs w:val="24"/>
        </w:rPr>
        <w:t xml:space="preserve">ersonales” tomado del </w:t>
      </w:r>
      <w:r w:rsidR="0036692B">
        <w:rPr>
          <w:rFonts w:ascii="Arial" w:hAnsi="Arial" w:cs="Arial"/>
          <w:sz w:val="24"/>
          <w:szCs w:val="24"/>
        </w:rPr>
        <w:t xml:space="preserve">documento: Proceso de acompañamiento a emprendimientos dinámicos - </w:t>
      </w:r>
      <w:r w:rsidR="00764768" w:rsidRPr="00381206">
        <w:rPr>
          <w:rFonts w:ascii="Arial" w:hAnsi="Arial" w:cs="Arial"/>
          <w:sz w:val="24"/>
          <w:szCs w:val="24"/>
        </w:rPr>
        <w:t>Manual del participante</w:t>
      </w:r>
      <w:r w:rsidR="0036692B">
        <w:rPr>
          <w:rFonts w:ascii="Arial" w:hAnsi="Arial" w:cs="Arial"/>
          <w:sz w:val="24"/>
          <w:szCs w:val="24"/>
        </w:rPr>
        <w:t xml:space="preserve"> </w:t>
      </w:r>
      <w:r w:rsidR="00764768" w:rsidRPr="00381206">
        <w:rPr>
          <w:rFonts w:ascii="Arial" w:hAnsi="Arial" w:cs="Arial"/>
          <w:bCs/>
          <w:sz w:val="24"/>
          <w:szCs w:val="24"/>
        </w:rPr>
        <w:t xml:space="preserve">(se encuentra en el material </w:t>
      </w:r>
      <w:r w:rsidR="0036692B">
        <w:rPr>
          <w:rFonts w:ascii="Arial" w:hAnsi="Arial" w:cs="Arial"/>
          <w:bCs/>
          <w:sz w:val="24"/>
          <w:szCs w:val="24"/>
        </w:rPr>
        <w:t>complementario</w:t>
      </w:r>
      <w:r w:rsidR="00764768" w:rsidRPr="00381206">
        <w:rPr>
          <w:rFonts w:ascii="Arial" w:hAnsi="Arial" w:cs="Arial"/>
          <w:bCs/>
          <w:sz w:val="24"/>
          <w:szCs w:val="24"/>
        </w:rPr>
        <w:t xml:space="preserve">). </w:t>
      </w:r>
    </w:p>
    <w:p w14:paraId="5DE25393" w14:textId="524724F7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bCs/>
          <w:sz w:val="24"/>
          <w:szCs w:val="24"/>
        </w:rPr>
        <w:t xml:space="preserve">Desarrolle el cuestionario denominado Características </w:t>
      </w:r>
      <w:r w:rsidR="0036692B">
        <w:rPr>
          <w:rFonts w:ascii="Arial" w:hAnsi="Arial" w:cs="Arial"/>
          <w:bCs/>
          <w:sz w:val="24"/>
          <w:szCs w:val="24"/>
        </w:rPr>
        <w:t>E</w:t>
      </w:r>
      <w:r w:rsidRPr="00381206">
        <w:rPr>
          <w:rFonts w:ascii="Arial" w:hAnsi="Arial" w:cs="Arial"/>
          <w:bCs/>
          <w:sz w:val="24"/>
          <w:szCs w:val="24"/>
        </w:rPr>
        <w:t xml:space="preserve">mprendedoras </w:t>
      </w:r>
      <w:r w:rsidR="0036692B">
        <w:rPr>
          <w:rFonts w:ascii="Arial" w:hAnsi="Arial" w:cs="Arial"/>
          <w:bCs/>
          <w:sz w:val="24"/>
          <w:szCs w:val="24"/>
        </w:rPr>
        <w:t>P</w:t>
      </w:r>
      <w:r w:rsidRPr="00381206">
        <w:rPr>
          <w:rFonts w:ascii="Arial" w:hAnsi="Arial" w:cs="Arial"/>
          <w:bCs/>
          <w:sz w:val="24"/>
          <w:szCs w:val="24"/>
        </w:rPr>
        <w:t>ersonales (cuya sigla es CEP), el que se encuentra en un archivo Excel que contiene cuatro pestañas.</w:t>
      </w:r>
    </w:p>
    <w:p w14:paraId="4EAD223E" w14:textId="7EE5D5A5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bCs/>
          <w:sz w:val="24"/>
          <w:szCs w:val="24"/>
        </w:rPr>
        <w:t>Lea las instrucciones generales del ejercicio, en seguida responda las preguntas del cuestionario el cual le brindará como resultado una gráfica en forma de radar donde descubrirá sus fortalezas y debilidades relacionadas con</w:t>
      </w:r>
      <w:r w:rsidR="0036692B">
        <w:rPr>
          <w:rFonts w:ascii="Arial" w:hAnsi="Arial" w:cs="Arial"/>
          <w:bCs/>
          <w:sz w:val="24"/>
          <w:szCs w:val="24"/>
        </w:rPr>
        <w:t xml:space="preserve"> la</w:t>
      </w:r>
      <w:r w:rsidRPr="00381206">
        <w:rPr>
          <w:rFonts w:ascii="Arial" w:hAnsi="Arial" w:cs="Arial"/>
          <w:bCs/>
          <w:sz w:val="24"/>
          <w:szCs w:val="24"/>
        </w:rPr>
        <w:t xml:space="preserve"> personalidad y su relación con el emprendimiento.</w:t>
      </w:r>
    </w:p>
    <w:p w14:paraId="63077751" w14:textId="77777777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</w:p>
    <w:p w14:paraId="3079539D" w14:textId="77777777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center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2C8D871" wp14:editId="4E245F03">
            <wp:extent cx="3018942" cy="24669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44" cy="25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20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45DC882" wp14:editId="7CE21BEF">
            <wp:extent cx="3086100" cy="24720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66" cy="252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8B2C" w14:textId="5FCBE1CB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81206">
        <w:rPr>
          <w:rFonts w:ascii="Arial" w:hAnsi="Arial" w:cs="Arial"/>
          <w:bCs/>
          <w:color w:val="000000" w:themeColor="text1"/>
          <w:sz w:val="24"/>
          <w:szCs w:val="24"/>
        </w:rPr>
        <w:t>Este grafico de las CEP y el que resulte al finalizar las 40 horas</w:t>
      </w:r>
      <w:r w:rsidR="00757209">
        <w:rPr>
          <w:rFonts w:ascii="Arial" w:hAnsi="Arial" w:cs="Arial"/>
          <w:bCs/>
          <w:color w:val="000000" w:themeColor="text1"/>
          <w:sz w:val="24"/>
          <w:szCs w:val="24"/>
        </w:rPr>
        <w:t xml:space="preserve"> (en el numeral 3.3.4)</w:t>
      </w:r>
      <w:r w:rsidRPr="00381206">
        <w:rPr>
          <w:rFonts w:ascii="Arial" w:hAnsi="Arial" w:cs="Arial"/>
          <w:bCs/>
          <w:color w:val="000000" w:themeColor="text1"/>
          <w:sz w:val="24"/>
          <w:szCs w:val="24"/>
        </w:rPr>
        <w:t xml:space="preserve"> serán utilizados como nuevo análisis de aprendizaje para el aprendiz. </w:t>
      </w:r>
    </w:p>
    <w:p w14:paraId="6CACE85B" w14:textId="5C525F2D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bCs/>
          <w:sz w:val="24"/>
          <w:szCs w:val="24"/>
        </w:rPr>
        <w:t xml:space="preserve">Por </w:t>
      </w:r>
      <w:r w:rsidR="0036692B">
        <w:rPr>
          <w:rFonts w:ascii="Arial" w:hAnsi="Arial" w:cs="Arial"/>
          <w:bCs/>
          <w:sz w:val="24"/>
          <w:szCs w:val="24"/>
        </w:rPr>
        <w:t>ú</w:t>
      </w:r>
      <w:r w:rsidRPr="00381206">
        <w:rPr>
          <w:rFonts w:ascii="Arial" w:hAnsi="Arial" w:cs="Arial"/>
          <w:bCs/>
          <w:sz w:val="24"/>
          <w:szCs w:val="24"/>
        </w:rPr>
        <w:t xml:space="preserve">ltimo, encontrará un plan de mejoramiento el cual debe ser resuelto y junto con la gráfica-radar se </w:t>
      </w:r>
      <w:r w:rsidR="0026114E">
        <w:rPr>
          <w:rFonts w:ascii="Arial" w:hAnsi="Arial" w:cs="Arial"/>
          <w:bCs/>
          <w:sz w:val="24"/>
          <w:szCs w:val="24"/>
        </w:rPr>
        <w:t>socializará con su instructor según estrategia propuesta por él, para analizar sus resultados.</w:t>
      </w:r>
    </w:p>
    <w:p w14:paraId="6029EBA6" w14:textId="1604B457" w:rsidR="00661F0B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257880">
        <w:rPr>
          <w:rFonts w:ascii="Arial" w:hAnsi="Arial" w:cs="Arial"/>
          <w:b/>
          <w:sz w:val="24"/>
          <w:szCs w:val="24"/>
        </w:rPr>
        <w:t>Tiempo:</w:t>
      </w:r>
      <w:r w:rsidRPr="00257880">
        <w:rPr>
          <w:rFonts w:ascii="Arial" w:hAnsi="Arial" w:cs="Arial"/>
          <w:bCs/>
          <w:sz w:val="24"/>
          <w:szCs w:val="24"/>
        </w:rPr>
        <w:t xml:space="preserve"> 2 horas</w:t>
      </w:r>
      <w:r w:rsidRPr="00381206">
        <w:rPr>
          <w:rFonts w:ascii="Arial" w:hAnsi="Arial" w:cs="Arial"/>
          <w:bCs/>
          <w:sz w:val="24"/>
          <w:szCs w:val="24"/>
        </w:rPr>
        <w:t xml:space="preserve"> </w:t>
      </w:r>
      <w:r w:rsidR="0026114E">
        <w:rPr>
          <w:rFonts w:ascii="Arial" w:hAnsi="Arial" w:cs="Arial"/>
          <w:bCs/>
          <w:sz w:val="24"/>
          <w:szCs w:val="24"/>
        </w:rPr>
        <w:t xml:space="preserve"> </w:t>
      </w:r>
    </w:p>
    <w:p w14:paraId="6BA5C009" w14:textId="0C8D1F59" w:rsidR="00236122" w:rsidRDefault="00236122" w:rsidP="002361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740D248" wp14:editId="5326A4CD">
            <wp:extent cx="6172835" cy="628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EB0C00" w14:textId="50C4F9ED" w:rsidR="00236122" w:rsidRDefault="00236122" w:rsidP="002361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381206">
        <w:rPr>
          <w:rFonts w:ascii="Arial" w:hAnsi="Arial" w:cs="Arial"/>
          <w:sz w:val="24"/>
          <w:szCs w:val="24"/>
        </w:rPr>
        <w:t xml:space="preserve">o invito a que participe en el taller denominado </w:t>
      </w:r>
      <w:r w:rsidRPr="00381206">
        <w:rPr>
          <w:rFonts w:ascii="Arial" w:hAnsi="Arial" w:cs="Arial"/>
          <w:b/>
          <w:bCs/>
          <w:i/>
          <w:iCs/>
          <w:sz w:val="24"/>
          <w:szCs w:val="24"/>
        </w:rPr>
        <w:t>“fábrica de blocks de libretas”</w:t>
      </w:r>
      <w:r w:rsidRPr="003812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(se encuentra en material complementario) </w:t>
      </w:r>
      <w:r w:rsidRPr="00381206">
        <w:rPr>
          <w:rFonts w:ascii="Arial" w:hAnsi="Arial" w:cs="Arial"/>
          <w:sz w:val="24"/>
          <w:szCs w:val="24"/>
        </w:rPr>
        <w:t>para  experimentar las características y comp</w:t>
      </w:r>
      <w:r>
        <w:rPr>
          <w:rFonts w:ascii="Arial" w:hAnsi="Arial" w:cs="Arial"/>
          <w:sz w:val="24"/>
          <w:szCs w:val="24"/>
        </w:rPr>
        <w:t>etencia</w:t>
      </w:r>
      <w:r w:rsidRPr="00381206">
        <w:rPr>
          <w:rFonts w:ascii="Arial" w:hAnsi="Arial" w:cs="Arial"/>
          <w:sz w:val="24"/>
          <w:szCs w:val="24"/>
        </w:rPr>
        <w:t xml:space="preserve"> de un emprendedor, en el cual podrá ratificar el resultado de la </w:t>
      </w:r>
      <w:r w:rsidRPr="00381206">
        <w:rPr>
          <w:rFonts w:ascii="Arial" w:hAnsi="Arial" w:cs="Arial"/>
          <w:b/>
          <w:bCs/>
          <w:i/>
          <w:iCs/>
          <w:sz w:val="24"/>
          <w:szCs w:val="24"/>
        </w:rPr>
        <w:t>gráfica radar</w:t>
      </w:r>
      <w:r>
        <w:rPr>
          <w:rFonts w:ascii="Arial" w:hAnsi="Arial" w:cs="Arial"/>
          <w:sz w:val="24"/>
          <w:szCs w:val="24"/>
        </w:rPr>
        <w:t>.</w:t>
      </w:r>
    </w:p>
    <w:p w14:paraId="3258525A" w14:textId="7C0C39DA" w:rsidR="00236122" w:rsidRDefault="00236122" w:rsidP="002361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 xml:space="preserve">Cuando se haya finalizado la actividad, </w:t>
      </w:r>
      <w:proofErr w:type="spellStart"/>
      <w:r w:rsidRPr="00381206">
        <w:rPr>
          <w:rFonts w:ascii="Arial" w:hAnsi="Arial" w:cs="Arial"/>
          <w:sz w:val="24"/>
          <w:szCs w:val="24"/>
        </w:rPr>
        <w:t>reponderá</w:t>
      </w:r>
      <w:proofErr w:type="spellEnd"/>
      <w:r w:rsidRPr="00381206">
        <w:rPr>
          <w:rFonts w:ascii="Arial" w:hAnsi="Arial" w:cs="Arial"/>
          <w:sz w:val="24"/>
          <w:szCs w:val="24"/>
        </w:rPr>
        <w:t xml:space="preserve"> las siguientes preguntas</w:t>
      </w:r>
      <w:r>
        <w:rPr>
          <w:rFonts w:ascii="Arial" w:hAnsi="Arial" w:cs="Arial"/>
          <w:sz w:val="24"/>
          <w:szCs w:val="24"/>
        </w:rPr>
        <w:t>:</w:t>
      </w:r>
    </w:p>
    <w:p w14:paraId="7C14584D" w14:textId="77777777" w:rsidR="00236122" w:rsidRPr="00381206" w:rsidRDefault="00236122" w:rsidP="002361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BA1949" w14:textId="46EE72B7" w:rsidR="00236122" w:rsidRPr="00236122" w:rsidRDefault="00236122" w:rsidP="00236122">
      <w:pPr>
        <w:pStyle w:val="Prrafodelista"/>
        <w:numPr>
          <w:ilvl w:val="0"/>
          <w:numId w:val="32"/>
        </w:numPr>
        <w:spacing w:after="0" w:line="240" w:lineRule="auto"/>
        <w:ind w:left="1701" w:hanging="155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3F699CF4" wp14:editId="51B71462">
            <wp:simplePos x="0" y="0"/>
            <wp:positionH relativeFrom="column">
              <wp:posOffset>-123825</wp:posOffset>
            </wp:positionH>
            <wp:positionV relativeFrom="paragraph">
              <wp:posOffset>70485</wp:posOffset>
            </wp:positionV>
            <wp:extent cx="866775" cy="1746250"/>
            <wp:effectExtent l="0" t="0" r="9525" b="6350"/>
            <wp:wrapSquare wrapText="bothSides"/>
            <wp:docPr id="14" name="Gráfico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122">
        <w:rPr>
          <w:rFonts w:ascii="Arial" w:hAnsi="Arial" w:cs="Arial"/>
          <w:sz w:val="24"/>
          <w:szCs w:val="24"/>
        </w:rPr>
        <w:t xml:space="preserve">¿Qué actividad desarrolló? </w:t>
      </w:r>
    </w:p>
    <w:p w14:paraId="67690FD6" w14:textId="77777777" w:rsidR="00236122" w:rsidRPr="00236122" w:rsidRDefault="00236122" w:rsidP="00236122">
      <w:pPr>
        <w:pStyle w:val="Prrafodelista"/>
        <w:numPr>
          <w:ilvl w:val="0"/>
          <w:numId w:val="32"/>
        </w:numPr>
        <w:spacing w:after="0" w:line="240" w:lineRule="auto"/>
        <w:ind w:left="1701" w:hanging="1559"/>
        <w:jc w:val="both"/>
        <w:rPr>
          <w:rFonts w:ascii="Arial" w:hAnsi="Arial" w:cs="Arial"/>
          <w:sz w:val="24"/>
          <w:szCs w:val="24"/>
        </w:rPr>
      </w:pPr>
      <w:r w:rsidRPr="00236122">
        <w:rPr>
          <w:rFonts w:ascii="Arial" w:hAnsi="Arial" w:cs="Arial"/>
          <w:sz w:val="24"/>
          <w:szCs w:val="24"/>
        </w:rPr>
        <w:t xml:space="preserve">¿Cómo se siente? </w:t>
      </w:r>
    </w:p>
    <w:p w14:paraId="3E4DF9B8" w14:textId="77777777" w:rsidR="00032A39" w:rsidRDefault="00236122" w:rsidP="00236122">
      <w:pPr>
        <w:pStyle w:val="Prrafodelista"/>
        <w:numPr>
          <w:ilvl w:val="0"/>
          <w:numId w:val="32"/>
        </w:numPr>
        <w:spacing w:after="0" w:line="240" w:lineRule="auto"/>
        <w:ind w:left="1701" w:hanging="1559"/>
        <w:jc w:val="both"/>
        <w:rPr>
          <w:rFonts w:ascii="Arial" w:hAnsi="Arial" w:cs="Arial"/>
          <w:sz w:val="24"/>
          <w:szCs w:val="24"/>
        </w:rPr>
      </w:pPr>
      <w:r w:rsidRPr="00236122">
        <w:rPr>
          <w:rFonts w:ascii="Arial" w:hAnsi="Arial" w:cs="Arial"/>
          <w:sz w:val="24"/>
          <w:szCs w:val="24"/>
        </w:rPr>
        <w:t xml:space="preserve">¿Por qué se dieron los resultados? </w:t>
      </w:r>
    </w:p>
    <w:p w14:paraId="44916A92" w14:textId="775CCDBE" w:rsidR="00236122" w:rsidRPr="00236122" w:rsidRDefault="00236122" w:rsidP="00236122">
      <w:pPr>
        <w:pStyle w:val="Prrafodelista"/>
        <w:numPr>
          <w:ilvl w:val="0"/>
          <w:numId w:val="32"/>
        </w:numPr>
        <w:spacing w:after="0" w:line="240" w:lineRule="auto"/>
        <w:ind w:left="1701" w:hanging="1559"/>
        <w:jc w:val="both"/>
        <w:rPr>
          <w:rFonts w:ascii="Arial" w:hAnsi="Arial" w:cs="Arial"/>
          <w:sz w:val="24"/>
          <w:szCs w:val="24"/>
        </w:rPr>
      </w:pPr>
      <w:r w:rsidRPr="00236122">
        <w:rPr>
          <w:rFonts w:ascii="Arial" w:hAnsi="Arial" w:cs="Arial"/>
          <w:sz w:val="24"/>
          <w:szCs w:val="24"/>
        </w:rPr>
        <w:t>¿En qué momento del taller descubrió las 10 características y las 6 competencias del emprendedor?</w:t>
      </w:r>
    </w:p>
    <w:p w14:paraId="19B2371C" w14:textId="77777777" w:rsidR="00236122" w:rsidRPr="00236122" w:rsidRDefault="00236122" w:rsidP="00236122">
      <w:pPr>
        <w:pStyle w:val="Prrafodelista"/>
        <w:numPr>
          <w:ilvl w:val="0"/>
          <w:numId w:val="32"/>
        </w:numPr>
        <w:spacing w:after="0" w:line="240" w:lineRule="auto"/>
        <w:ind w:left="1701" w:hanging="1559"/>
        <w:jc w:val="both"/>
        <w:rPr>
          <w:rFonts w:ascii="Arial" w:hAnsi="Arial" w:cs="Arial"/>
          <w:sz w:val="24"/>
          <w:szCs w:val="24"/>
        </w:rPr>
      </w:pPr>
      <w:r w:rsidRPr="00236122">
        <w:rPr>
          <w:rFonts w:ascii="Arial" w:hAnsi="Arial" w:cs="Arial"/>
          <w:sz w:val="24"/>
          <w:szCs w:val="24"/>
        </w:rPr>
        <w:t>¿Para qué sirve lo aprendido?</w:t>
      </w:r>
    </w:p>
    <w:p w14:paraId="64F8FF5E" w14:textId="77777777" w:rsidR="00236122" w:rsidRPr="00236122" w:rsidRDefault="00236122" w:rsidP="00236122">
      <w:pPr>
        <w:pStyle w:val="Prrafodelista"/>
        <w:numPr>
          <w:ilvl w:val="0"/>
          <w:numId w:val="32"/>
        </w:numPr>
        <w:spacing w:after="0" w:line="240" w:lineRule="auto"/>
        <w:ind w:left="1701" w:hanging="1559"/>
        <w:jc w:val="both"/>
        <w:rPr>
          <w:rFonts w:ascii="Arial" w:hAnsi="Arial" w:cs="Arial"/>
          <w:sz w:val="24"/>
          <w:szCs w:val="24"/>
        </w:rPr>
      </w:pPr>
      <w:r w:rsidRPr="00236122">
        <w:rPr>
          <w:rFonts w:ascii="Arial" w:hAnsi="Arial" w:cs="Arial"/>
          <w:sz w:val="24"/>
          <w:szCs w:val="24"/>
        </w:rPr>
        <w:t xml:space="preserve">¿Cómo se aplicaría en el contexto productivo y social? </w:t>
      </w:r>
    </w:p>
    <w:p w14:paraId="0C729B1C" w14:textId="77777777" w:rsidR="00236122" w:rsidRDefault="0023612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B75C8EE" w14:textId="15B99AC1" w:rsidR="00D8049A" w:rsidRPr="00D8049A" w:rsidRDefault="00D8049A" w:rsidP="00D8049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8049A">
        <w:rPr>
          <w:rFonts w:ascii="Arial" w:hAnsi="Arial" w:cs="Arial"/>
          <w:b/>
          <w:bCs/>
          <w:sz w:val="24"/>
          <w:szCs w:val="24"/>
        </w:rPr>
        <w:lastRenderedPageBreak/>
        <w:t>“Desarrollo de las competencias emprendedoras”</w:t>
      </w:r>
    </w:p>
    <w:p w14:paraId="19B1EBD2" w14:textId="77777777" w:rsidR="00D8049A" w:rsidRDefault="00D8049A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126CF9" w14:textId="77777777" w:rsidR="00D8049A" w:rsidRDefault="00D8049A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ABCD2B" w14:textId="5EDFA225" w:rsidR="00D8049A" w:rsidRDefault="00D8049A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egoe UI" w:hAnsi="Segoe UI" w:cs="Segoe UI"/>
          <w:noProof/>
          <w:color w:val="007BFF"/>
          <w:lang w:val="en-US"/>
        </w:rPr>
        <w:drawing>
          <wp:inline distT="0" distB="0" distL="0" distR="0" wp14:anchorId="445C4B7E" wp14:editId="23C909C0">
            <wp:extent cx="5438775" cy="4133850"/>
            <wp:effectExtent l="0" t="0" r="9525" b="0"/>
            <wp:docPr id="8" name="Imagen 8" descr="Desarrollo de Competencias Emprendedora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rrollo de Competencias Emprendedora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44C2" w14:textId="2AB75C85" w:rsidR="00D8049A" w:rsidRDefault="00D8049A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652C70" w14:textId="77777777" w:rsidR="006F47F7" w:rsidRDefault="006F47F7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11111C" w14:textId="62EAB5DA" w:rsidR="00764768" w:rsidRPr="00381206" w:rsidRDefault="00764768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>Escriba en un documento Word las 10 características del emprendedor identificadas, como evidencia de su actividad.</w:t>
      </w:r>
    </w:p>
    <w:p w14:paraId="64CA48F8" w14:textId="77777777" w:rsidR="00764768" w:rsidRPr="00381206" w:rsidRDefault="00764768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 xml:space="preserve"> </w:t>
      </w:r>
    </w:p>
    <w:p w14:paraId="3F5E3E37" w14:textId="7D3D8256" w:rsidR="00764768" w:rsidRDefault="00764768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7880">
        <w:rPr>
          <w:rFonts w:ascii="Arial" w:hAnsi="Arial" w:cs="Arial"/>
          <w:b/>
          <w:bCs/>
          <w:sz w:val="24"/>
          <w:szCs w:val="24"/>
        </w:rPr>
        <w:t>Tiempo:</w:t>
      </w:r>
      <w:r w:rsidRPr="00257880">
        <w:rPr>
          <w:rFonts w:ascii="Arial" w:hAnsi="Arial" w:cs="Arial"/>
          <w:sz w:val="24"/>
          <w:szCs w:val="24"/>
        </w:rPr>
        <w:t xml:space="preserve"> 3 horas</w:t>
      </w:r>
      <w:r w:rsidRPr="00381206">
        <w:rPr>
          <w:rFonts w:ascii="Arial" w:hAnsi="Arial" w:cs="Arial"/>
          <w:sz w:val="24"/>
          <w:szCs w:val="24"/>
        </w:rPr>
        <w:t xml:space="preserve"> </w:t>
      </w:r>
    </w:p>
    <w:p w14:paraId="27004C7D" w14:textId="518314DA" w:rsidR="00661F0B" w:rsidRDefault="00661F0B" w:rsidP="007647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85A1F1" w14:textId="095E3FD0" w:rsidR="00764768" w:rsidRPr="00381206" w:rsidRDefault="00AA542B" w:rsidP="00764768">
      <w:pPr>
        <w:pStyle w:val="Prrafodelista"/>
        <w:tabs>
          <w:tab w:val="left" w:pos="4320"/>
          <w:tab w:val="left" w:pos="4485"/>
          <w:tab w:val="left" w:pos="5445"/>
        </w:tabs>
        <w:ind w:left="1440"/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4E4597B3" wp14:editId="6B6BB210">
            <wp:simplePos x="0" y="0"/>
            <wp:positionH relativeFrom="margin">
              <wp:posOffset>-200025</wp:posOffset>
            </wp:positionH>
            <wp:positionV relativeFrom="paragraph">
              <wp:posOffset>175260</wp:posOffset>
            </wp:positionV>
            <wp:extent cx="6286500" cy="456565"/>
            <wp:effectExtent l="0" t="0" r="0" b="635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075" cy="471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26BD9" w14:textId="7BF6ADCB" w:rsidR="00764768" w:rsidRPr="00381206" w:rsidRDefault="00AA542B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81206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3.4 </w:t>
      </w:r>
      <w:r w:rsidR="00764768" w:rsidRPr="00381206">
        <w:rPr>
          <w:rFonts w:ascii="Arial" w:hAnsi="Arial" w:cs="Arial"/>
          <w:b/>
          <w:bCs/>
          <w:color w:val="FFFFFF" w:themeColor="background1"/>
          <w:sz w:val="24"/>
          <w:szCs w:val="24"/>
        </w:rPr>
        <w:t>Actividad de transferencia</w:t>
      </w:r>
      <w:r w:rsidR="00764768" w:rsidRPr="00381206">
        <w:rPr>
          <w:rFonts w:ascii="Arial" w:hAnsi="Arial" w:cs="Arial"/>
          <w:b/>
          <w:bCs/>
          <w:sz w:val="24"/>
          <w:szCs w:val="24"/>
        </w:rPr>
        <w:t>:</w:t>
      </w:r>
    </w:p>
    <w:p w14:paraId="341040BF" w14:textId="208BD3EF" w:rsidR="00764768" w:rsidRDefault="00764768" w:rsidP="006668F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bCs/>
          <w:sz w:val="24"/>
          <w:szCs w:val="24"/>
        </w:rPr>
        <w:t>Teniendo en cuenta los anteriores resultados, desarroll</w:t>
      </w:r>
      <w:r w:rsidR="00DA6129">
        <w:rPr>
          <w:rFonts w:ascii="Arial" w:hAnsi="Arial" w:cs="Arial"/>
          <w:bCs/>
          <w:sz w:val="24"/>
          <w:szCs w:val="24"/>
        </w:rPr>
        <w:t>e</w:t>
      </w:r>
      <w:r w:rsidRPr="00381206">
        <w:rPr>
          <w:rFonts w:ascii="Arial" w:hAnsi="Arial" w:cs="Arial"/>
          <w:bCs/>
          <w:sz w:val="24"/>
          <w:szCs w:val="24"/>
        </w:rPr>
        <w:t xml:space="preserve"> </w:t>
      </w:r>
      <w:r w:rsidR="00A86B8A">
        <w:rPr>
          <w:rFonts w:ascii="Arial" w:hAnsi="Arial" w:cs="Arial"/>
          <w:bCs/>
          <w:sz w:val="24"/>
          <w:szCs w:val="24"/>
        </w:rPr>
        <w:t xml:space="preserve">la </w:t>
      </w:r>
      <w:r w:rsidR="00A86B8A" w:rsidRPr="006B7A0C">
        <w:rPr>
          <w:rFonts w:ascii="Arial" w:hAnsi="Arial" w:cs="Arial"/>
          <w:bCs/>
          <w:sz w:val="24"/>
          <w:szCs w:val="24"/>
        </w:rPr>
        <w:t xml:space="preserve">matriz </w:t>
      </w:r>
      <w:r w:rsidRPr="006B7A0C">
        <w:rPr>
          <w:rFonts w:ascii="Arial" w:hAnsi="Arial" w:cs="Arial"/>
          <w:bCs/>
          <w:sz w:val="24"/>
          <w:szCs w:val="24"/>
        </w:rPr>
        <w:t>DOFA</w:t>
      </w:r>
      <w:r w:rsidRPr="00381206">
        <w:rPr>
          <w:rFonts w:ascii="Arial" w:hAnsi="Arial" w:cs="Arial"/>
          <w:bCs/>
          <w:sz w:val="24"/>
          <w:szCs w:val="24"/>
        </w:rPr>
        <w:t xml:space="preserve"> </w:t>
      </w:r>
      <w:r w:rsidR="00A86B8A">
        <w:rPr>
          <w:rFonts w:ascii="Arial" w:hAnsi="Arial" w:cs="Arial"/>
          <w:bCs/>
          <w:sz w:val="24"/>
          <w:szCs w:val="24"/>
        </w:rPr>
        <w:t xml:space="preserve">de su personalidad </w:t>
      </w:r>
      <w:r w:rsidRPr="00381206">
        <w:rPr>
          <w:rFonts w:ascii="Arial" w:hAnsi="Arial" w:cs="Arial"/>
          <w:bCs/>
          <w:sz w:val="24"/>
          <w:szCs w:val="24"/>
        </w:rPr>
        <w:t>(</w:t>
      </w:r>
      <w:r w:rsidR="00D11B54">
        <w:rPr>
          <w:rFonts w:ascii="Arial" w:hAnsi="Arial" w:cs="Arial"/>
          <w:bCs/>
          <w:sz w:val="24"/>
          <w:szCs w:val="24"/>
        </w:rPr>
        <w:t>D</w:t>
      </w:r>
      <w:r w:rsidRPr="00381206">
        <w:rPr>
          <w:rFonts w:ascii="Arial" w:hAnsi="Arial" w:cs="Arial"/>
          <w:bCs/>
          <w:sz w:val="24"/>
          <w:szCs w:val="24"/>
        </w:rPr>
        <w:t xml:space="preserve">ebilidades, </w:t>
      </w:r>
      <w:r w:rsidR="00D11B54">
        <w:rPr>
          <w:rFonts w:ascii="Arial" w:hAnsi="Arial" w:cs="Arial"/>
          <w:bCs/>
          <w:sz w:val="24"/>
          <w:szCs w:val="24"/>
        </w:rPr>
        <w:t>O</w:t>
      </w:r>
      <w:r w:rsidRPr="00381206">
        <w:rPr>
          <w:rFonts w:ascii="Arial" w:hAnsi="Arial" w:cs="Arial"/>
          <w:bCs/>
          <w:sz w:val="24"/>
          <w:szCs w:val="24"/>
        </w:rPr>
        <w:t xml:space="preserve">portunidades, </w:t>
      </w:r>
      <w:r w:rsidR="00D11B54">
        <w:rPr>
          <w:rFonts w:ascii="Arial" w:hAnsi="Arial" w:cs="Arial"/>
          <w:bCs/>
          <w:sz w:val="24"/>
          <w:szCs w:val="24"/>
        </w:rPr>
        <w:t>F</w:t>
      </w:r>
      <w:r w:rsidRPr="00381206">
        <w:rPr>
          <w:rFonts w:ascii="Arial" w:hAnsi="Arial" w:cs="Arial"/>
          <w:bCs/>
          <w:sz w:val="24"/>
          <w:szCs w:val="24"/>
        </w:rPr>
        <w:t xml:space="preserve">ortalezas y </w:t>
      </w:r>
      <w:r w:rsidR="00D11B54">
        <w:rPr>
          <w:rFonts w:ascii="Arial" w:hAnsi="Arial" w:cs="Arial"/>
          <w:bCs/>
          <w:sz w:val="24"/>
          <w:szCs w:val="24"/>
        </w:rPr>
        <w:t>A</w:t>
      </w:r>
      <w:r w:rsidRPr="00381206">
        <w:rPr>
          <w:rFonts w:ascii="Arial" w:hAnsi="Arial" w:cs="Arial"/>
          <w:bCs/>
          <w:sz w:val="24"/>
          <w:szCs w:val="24"/>
        </w:rPr>
        <w:t xml:space="preserve">menazas) </w:t>
      </w:r>
      <w:r w:rsidR="00DA6129">
        <w:rPr>
          <w:rFonts w:ascii="Arial" w:hAnsi="Arial" w:cs="Arial"/>
          <w:bCs/>
          <w:sz w:val="24"/>
          <w:szCs w:val="24"/>
        </w:rPr>
        <w:t xml:space="preserve">y en seguida elabore </w:t>
      </w:r>
      <w:r w:rsidR="00A86B8A">
        <w:rPr>
          <w:rFonts w:ascii="Arial" w:hAnsi="Arial" w:cs="Arial"/>
          <w:bCs/>
          <w:sz w:val="24"/>
          <w:szCs w:val="24"/>
        </w:rPr>
        <w:t xml:space="preserve">las </w:t>
      </w:r>
      <w:r w:rsidR="00DA6129">
        <w:rPr>
          <w:rFonts w:ascii="Arial" w:hAnsi="Arial" w:cs="Arial"/>
          <w:bCs/>
          <w:sz w:val="24"/>
          <w:szCs w:val="24"/>
        </w:rPr>
        <w:t>cuatro</w:t>
      </w:r>
      <w:r w:rsidR="00A86B8A">
        <w:rPr>
          <w:rFonts w:ascii="Arial" w:hAnsi="Arial" w:cs="Arial"/>
          <w:bCs/>
          <w:sz w:val="24"/>
          <w:szCs w:val="24"/>
        </w:rPr>
        <w:t xml:space="preserve"> (4)</w:t>
      </w:r>
      <w:r w:rsidR="00DA612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DA6129">
        <w:rPr>
          <w:rFonts w:ascii="Arial" w:hAnsi="Arial" w:cs="Arial"/>
          <w:bCs/>
          <w:sz w:val="24"/>
          <w:szCs w:val="24"/>
        </w:rPr>
        <w:t>estrategias  para</w:t>
      </w:r>
      <w:proofErr w:type="gramEnd"/>
      <w:r w:rsidR="00DA6129">
        <w:rPr>
          <w:rFonts w:ascii="Arial" w:hAnsi="Arial" w:cs="Arial"/>
          <w:bCs/>
          <w:sz w:val="24"/>
          <w:szCs w:val="24"/>
        </w:rPr>
        <w:t xml:space="preserve"> alcanzar sus metas como emprendedor </w:t>
      </w:r>
      <w:r w:rsidRPr="00381206">
        <w:rPr>
          <w:rFonts w:ascii="Arial" w:hAnsi="Arial" w:cs="Arial"/>
          <w:bCs/>
          <w:sz w:val="24"/>
          <w:szCs w:val="24"/>
        </w:rPr>
        <w:t>en un contexto social y productivo</w:t>
      </w:r>
      <w:r w:rsidR="00A86B8A">
        <w:rPr>
          <w:rFonts w:ascii="Arial" w:hAnsi="Arial" w:cs="Arial"/>
          <w:bCs/>
          <w:sz w:val="24"/>
          <w:szCs w:val="24"/>
        </w:rPr>
        <w:t xml:space="preserve"> (FO,FA,DO,DA).</w:t>
      </w:r>
    </w:p>
    <w:p w14:paraId="7270FACF" w14:textId="77777777" w:rsidR="00DA6129" w:rsidRDefault="00DA6129" w:rsidP="006668F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</w:p>
    <w:p w14:paraId="1454A88E" w14:textId="48CE1EC1" w:rsidR="00DA6129" w:rsidRPr="00381206" w:rsidRDefault="00DA6129" w:rsidP="006668F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1809"/>
        <w:gridCol w:w="2767"/>
        <w:gridCol w:w="3058"/>
      </w:tblGrid>
      <w:tr w:rsidR="00F74F86" w:rsidRPr="006668FD" w14:paraId="221BFB4C" w14:textId="77777777" w:rsidTr="00F74F86">
        <w:trPr>
          <w:trHeight w:val="1154"/>
        </w:trPr>
        <w:tc>
          <w:tcPr>
            <w:tcW w:w="1038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3F7FC" w:themeFill="background2" w:themeFillTint="33"/>
          </w:tcPr>
          <w:p w14:paraId="06DCF47F" w14:textId="267EB0F9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655818A5" wp14:editId="7FB66A1F">
                  <wp:simplePos x="0" y="0"/>
                  <wp:positionH relativeFrom="page">
                    <wp:posOffset>62865</wp:posOffset>
                  </wp:positionH>
                  <wp:positionV relativeFrom="paragraph">
                    <wp:posOffset>179070</wp:posOffset>
                  </wp:positionV>
                  <wp:extent cx="935990" cy="4038600"/>
                  <wp:effectExtent l="0" t="0" r="0" b="0"/>
                  <wp:wrapSquare wrapText="bothSides"/>
                  <wp:docPr id="11" name="Gráfico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39" w:type="pct"/>
            <w:tcBorders>
              <w:left w:val="single" w:sz="4" w:space="0" w:color="auto"/>
            </w:tcBorders>
            <w:shd w:val="clear" w:color="auto" w:fill="auto"/>
          </w:tcPr>
          <w:p w14:paraId="6E909BDA" w14:textId="27C33535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</w:p>
        </w:tc>
        <w:tc>
          <w:tcPr>
            <w:tcW w:w="1436" w:type="pct"/>
            <w:shd w:val="clear" w:color="auto" w:fill="auto"/>
          </w:tcPr>
          <w:p w14:paraId="3CB7EA70" w14:textId="30D37CAF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Fortalezas internas (F)</w:t>
            </w:r>
          </w:p>
          <w:p w14:paraId="76A9A86B" w14:textId="6C4B5795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1.</w:t>
            </w:r>
            <w:r w:rsidR="00E54310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 xml:space="preserve"> </w:t>
            </w:r>
          </w:p>
          <w:p w14:paraId="65AF19FD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2.</w:t>
            </w:r>
          </w:p>
          <w:p w14:paraId="0984E857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3.</w:t>
            </w:r>
          </w:p>
        </w:tc>
        <w:tc>
          <w:tcPr>
            <w:tcW w:w="1587" w:type="pct"/>
            <w:shd w:val="clear" w:color="auto" w:fill="auto"/>
          </w:tcPr>
          <w:p w14:paraId="4AD1F486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Debilidades internas(D)</w:t>
            </w:r>
          </w:p>
          <w:p w14:paraId="739E84E1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1.</w:t>
            </w:r>
          </w:p>
          <w:p w14:paraId="235CA187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2.</w:t>
            </w:r>
          </w:p>
          <w:p w14:paraId="33AD8033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3.</w:t>
            </w:r>
          </w:p>
        </w:tc>
      </w:tr>
      <w:tr w:rsidR="00F74F86" w:rsidRPr="006668FD" w14:paraId="5C73E949" w14:textId="77777777" w:rsidTr="00F74F86">
        <w:trPr>
          <w:trHeight w:val="1606"/>
        </w:trPr>
        <w:tc>
          <w:tcPr>
            <w:tcW w:w="1038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3F7FC" w:themeFill="background2" w:themeFillTint="33"/>
          </w:tcPr>
          <w:p w14:paraId="38947829" w14:textId="77777777" w:rsidR="00F74F86" w:rsidRPr="006668FD" w:rsidRDefault="00F74F86" w:rsidP="00207A15">
            <w:pPr>
              <w:spacing w:after="100" w:afterAutospacing="1"/>
              <w:jc w:val="center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</w:p>
        </w:tc>
        <w:tc>
          <w:tcPr>
            <w:tcW w:w="939" w:type="pct"/>
            <w:tcBorders>
              <w:left w:val="single" w:sz="4" w:space="0" w:color="auto"/>
            </w:tcBorders>
            <w:shd w:val="clear" w:color="auto" w:fill="auto"/>
          </w:tcPr>
          <w:p w14:paraId="26845320" w14:textId="659C4F20" w:rsidR="00F74F86" w:rsidRPr="006668FD" w:rsidRDefault="00F74F86" w:rsidP="00207A15">
            <w:pPr>
              <w:spacing w:after="100" w:afterAutospacing="1"/>
              <w:jc w:val="center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Oportunidades externas(O)</w:t>
            </w:r>
          </w:p>
          <w:p w14:paraId="3D75B529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1.</w:t>
            </w:r>
          </w:p>
          <w:p w14:paraId="67B3CB1F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2.</w:t>
            </w:r>
          </w:p>
          <w:p w14:paraId="77844D4F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3.</w:t>
            </w:r>
          </w:p>
        </w:tc>
        <w:tc>
          <w:tcPr>
            <w:tcW w:w="1436" w:type="pct"/>
            <w:shd w:val="clear" w:color="auto" w:fill="C3F7EC" w:themeFill="accent3" w:themeFillTint="33"/>
          </w:tcPr>
          <w:p w14:paraId="2996C2DE" w14:textId="3D7A6811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Estrategia FO: maxi-maxi</w:t>
            </w:r>
          </w:p>
          <w:p w14:paraId="17BE792C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s-MX" w:eastAsia="es-MX"/>
              </w:rPr>
              <w:t>Estrategia ofensiva</w:t>
            </w:r>
            <w:r w:rsidRPr="006668FD"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val="es-MX" w:eastAsia="es-MX"/>
              </w:rPr>
              <w:t xml:space="preserve"> </w:t>
            </w: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Tenemos ventajas, podemos competir bien y crecer, actuaremos al ataque.</w:t>
            </w:r>
          </w:p>
        </w:tc>
        <w:tc>
          <w:tcPr>
            <w:tcW w:w="1587" w:type="pct"/>
            <w:shd w:val="clear" w:color="auto" w:fill="C3F7EC" w:themeFill="accent3" w:themeFillTint="33"/>
          </w:tcPr>
          <w:p w14:paraId="013B3B25" w14:textId="79EE603E" w:rsidR="00F74F86" w:rsidRPr="006668FD" w:rsidRDefault="00F74F86" w:rsidP="00207A15">
            <w:pPr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Estrategia DO: mini-maxi</w:t>
            </w:r>
          </w:p>
          <w:p w14:paraId="5858A9B8" w14:textId="77777777" w:rsidR="00F74F86" w:rsidRPr="006668FD" w:rsidRDefault="00F74F86" w:rsidP="00207A15">
            <w:pPr>
              <w:spacing w:before="100" w:before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s-MX" w:eastAsia="es-MX"/>
              </w:rPr>
              <w:t>Estrategia adaptativa</w:t>
            </w:r>
            <w:r w:rsidRPr="006668FD"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val="es-MX" w:eastAsia="es-MX"/>
              </w:rPr>
              <w:t xml:space="preserve"> </w:t>
            </w: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Hay oportunidades, pero tenemos que prepararnos, tenemos que adaptarnos.</w:t>
            </w:r>
          </w:p>
        </w:tc>
      </w:tr>
      <w:tr w:rsidR="00F74F86" w:rsidRPr="006668FD" w14:paraId="5B7FE283" w14:textId="77777777" w:rsidTr="00F74F86">
        <w:trPr>
          <w:trHeight w:val="1804"/>
        </w:trPr>
        <w:tc>
          <w:tcPr>
            <w:tcW w:w="1038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3F7FC" w:themeFill="background2" w:themeFillTint="33"/>
          </w:tcPr>
          <w:p w14:paraId="51BFD50F" w14:textId="77777777" w:rsidR="00F74F86" w:rsidRPr="006668FD" w:rsidRDefault="00F74F86" w:rsidP="00207A15">
            <w:pPr>
              <w:spacing w:after="100" w:afterAutospacing="1"/>
              <w:jc w:val="center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</w:p>
        </w:tc>
        <w:tc>
          <w:tcPr>
            <w:tcW w:w="939" w:type="pct"/>
            <w:tcBorders>
              <w:left w:val="single" w:sz="4" w:space="0" w:color="auto"/>
            </w:tcBorders>
            <w:shd w:val="clear" w:color="auto" w:fill="auto"/>
          </w:tcPr>
          <w:p w14:paraId="65C97AF8" w14:textId="32D28833" w:rsidR="00F74F86" w:rsidRPr="006668FD" w:rsidRDefault="00F74F86" w:rsidP="00207A15">
            <w:pPr>
              <w:spacing w:after="100" w:afterAutospacing="1"/>
              <w:jc w:val="center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Amenazas externas (A)</w:t>
            </w:r>
          </w:p>
          <w:p w14:paraId="7D7F7A0B" w14:textId="0201DB8F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1.</w:t>
            </w:r>
            <w:r w:rsidR="000A1BD1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 xml:space="preserve"> </w:t>
            </w:r>
          </w:p>
          <w:p w14:paraId="1E7A052A" w14:textId="5FD0DA2A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2.</w:t>
            </w:r>
          </w:p>
          <w:p w14:paraId="4A24D7D3" w14:textId="1FEB0158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3.</w:t>
            </w:r>
            <w:r w:rsidR="00B517EC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436" w:type="pct"/>
            <w:shd w:val="clear" w:color="auto" w:fill="C3F7EC" w:themeFill="accent3" w:themeFillTint="33"/>
          </w:tcPr>
          <w:p w14:paraId="0278A301" w14:textId="72573C06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Estrategia FA: maxi-mini</w:t>
            </w:r>
          </w:p>
          <w:p w14:paraId="69121FAC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s-MX" w:eastAsia="es-MX"/>
              </w:rPr>
              <w:t xml:space="preserve">Estrategia reactiva </w:t>
            </w:r>
          </w:p>
          <w:p w14:paraId="7756002C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Hay amenazas, pero tenemos fuerzas para afrontarlas, reaccionaremos cuando se presenten.</w:t>
            </w:r>
          </w:p>
        </w:tc>
        <w:tc>
          <w:tcPr>
            <w:tcW w:w="1587" w:type="pct"/>
            <w:shd w:val="clear" w:color="auto" w:fill="C3F7EC" w:themeFill="accent3" w:themeFillTint="33"/>
          </w:tcPr>
          <w:p w14:paraId="39517E0A" w14:textId="77777777" w:rsidR="00F74F86" w:rsidRPr="006668FD" w:rsidRDefault="00F74F86" w:rsidP="00207A15">
            <w:pPr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Estrategia DA: mini-mini</w:t>
            </w:r>
          </w:p>
          <w:p w14:paraId="3A17DE76" w14:textId="56BC2809" w:rsidR="00F74F86" w:rsidRPr="006668FD" w:rsidRDefault="00F74F86" w:rsidP="006668FD">
            <w:pPr>
              <w:spacing w:before="100" w:before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  <w:r w:rsidRPr="006668FD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s-MX" w:eastAsia="es-MX"/>
              </w:rPr>
              <w:t xml:space="preserve">Estrategia defensiva        </w:t>
            </w:r>
            <w:r w:rsidRPr="006668FD">
              <w:rPr>
                <w:rFonts w:ascii="Arial" w:hAnsi="Arial" w:cs="Arial"/>
                <w:b/>
                <w:bCs/>
                <w:i/>
                <w:iCs/>
                <w:color w:val="212529"/>
                <w:sz w:val="20"/>
                <w:szCs w:val="20"/>
                <w:lang w:val="es-MX" w:eastAsia="es-MX"/>
              </w:rPr>
              <w:t xml:space="preserve"> </w:t>
            </w:r>
            <w:r w:rsidRPr="006668FD"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  <w:t>Nos pueden atacar en nuestras debilidades, nos tenemos que preparar para la defensa.</w:t>
            </w:r>
          </w:p>
          <w:p w14:paraId="40BE318E" w14:textId="77777777" w:rsidR="00F74F86" w:rsidRPr="006668FD" w:rsidRDefault="00F74F86" w:rsidP="00207A15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lang w:val="es-MX" w:eastAsia="es-MX"/>
              </w:rPr>
            </w:pPr>
          </w:p>
        </w:tc>
      </w:tr>
    </w:tbl>
    <w:p w14:paraId="542191D5" w14:textId="77777777" w:rsidR="00764768" w:rsidRPr="00381206" w:rsidRDefault="00764768" w:rsidP="0076476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</w:p>
    <w:p w14:paraId="26E474D8" w14:textId="21C2A45D" w:rsidR="00764768" w:rsidRPr="00381206" w:rsidRDefault="00A86B8A" w:rsidP="007647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continuación</w:t>
      </w:r>
      <w:r w:rsidR="00052CB7">
        <w:rPr>
          <w:rFonts w:ascii="Arial" w:hAnsi="Arial" w:cs="Arial"/>
          <w:bCs/>
          <w:sz w:val="24"/>
          <w:szCs w:val="24"/>
        </w:rPr>
        <w:t xml:space="preserve"> de las 10 características </w:t>
      </w:r>
      <w:r w:rsidR="00052CB7" w:rsidRPr="00381206">
        <w:rPr>
          <w:rFonts w:ascii="Arial" w:hAnsi="Arial" w:cs="Arial"/>
          <w:sz w:val="24"/>
          <w:szCs w:val="24"/>
        </w:rPr>
        <w:t>del emprendedor identificadas</w:t>
      </w:r>
      <w:r w:rsidR="00052CB7">
        <w:rPr>
          <w:rFonts w:ascii="Arial" w:hAnsi="Arial" w:cs="Arial"/>
          <w:sz w:val="24"/>
          <w:szCs w:val="24"/>
        </w:rPr>
        <w:t xml:space="preserve"> y del análisis DOFA</w:t>
      </w:r>
      <w:r>
        <w:rPr>
          <w:rFonts w:ascii="Arial" w:hAnsi="Arial" w:cs="Arial"/>
          <w:bCs/>
          <w:sz w:val="24"/>
          <w:szCs w:val="24"/>
        </w:rPr>
        <w:t>, r</w:t>
      </w:r>
      <w:r w:rsidR="00764768" w:rsidRPr="00381206">
        <w:rPr>
          <w:rFonts w:ascii="Arial" w:hAnsi="Arial" w:cs="Arial"/>
          <w:bCs/>
          <w:sz w:val="24"/>
          <w:szCs w:val="24"/>
        </w:rPr>
        <w:t xml:space="preserve">edacte </w:t>
      </w:r>
      <w:r w:rsidR="00052CB7">
        <w:rPr>
          <w:rFonts w:ascii="Arial" w:hAnsi="Arial" w:cs="Arial"/>
          <w:bCs/>
          <w:sz w:val="24"/>
          <w:szCs w:val="24"/>
        </w:rPr>
        <w:t xml:space="preserve">un documento </w:t>
      </w:r>
      <w:r w:rsidR="00764768" w:rsidRPr="00381206">
        <w:rPr>
          <w:rFonts w:ascii="Arial" w:hAnsi="Arial" w:cs="Arial"/>
          <w:bCs/>
          <w:sz w:val="24"/>
          <w:szCs w:val="24"/>
        </w:rPr>
        <w:t xml:space="preserve">en el cual establezca un plan de mejora </w:t>
      </w:r>
      <w:r w:rsidR="00052CB7">
        <w:rPr>
          <w:rFonts w:ascii="Arial" w:hAnsi="Arial" w:cs="Arial"/>
          <w:bCs/>
          <w:sz w:val="24"/>
          <w:szCs w:val="24"/>
        </w:rPr>
        <w:t>de</w:t>
      </w:r>
      <w:r w:rsidR="00764768" w:rsidRPr="003812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su perfil personal </w:t>
      </w:r>
      <w:r w:rsidR="0069796E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y emprendedor en</w:t>
      </w:r>
      <w:r w:rsidR="00764768" w:rsidRPr="003812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el contexto de desarrollo social para una</w:t>
      </w:r>
      <w:r w:rsidR="00764768" w:rsidRPr="00381206">
        <w:rPr>
          <w:rFonts w:ascii="Arial" w:hAnsi="Arial" w:cs="Arial"/>
          <w:bCs/>
          <w:sz w:val="24"/>
          <w:szCs w:val="24"/>
        </w:rPr>
        <w:t xml:space="preserve"> cultura emprendedora</w:t>
      </w:r>
      <w:r w:rsidR="00052CB7">
        <w:rPr>
          <w:rFonts w:ascii="Arial" w:hAnsi="Arial" w:cs="Arial"/>
          <w:bCs/>
          <w:sz w:val="24"/>
          <w:szCs w:val="24"/>
        </w:rPr>
        <w:t>.</w:t>
      </w:r>
    </w:p>
    <w:p w14:paraId="25633B7E" w14:textId="77777777" w:rsidR="00764768" w:rsidRPr="00381206" w:rsidRDefault="00764768" w:rsidP="007647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762DCA" w14:textId="139CDA1B" w:rsidR="00764768" w:rsidRDefault="00764768" w:rsidP="00052CB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257880">
        <w:rPr>
          <w:rFonts w:ascii="Arial" w:hAnsi="Arial" w:cs="Arial"/>
          <w:b/>
          <w:sz w:val="24"/>
          <w:szCs w:val="24"/>
        </w:rPr>
        <w:t>Tiempo</w:t>
      </w:r>
      <w:r w:rsidRPr="00257880">
        <w:rPr>
          <w:rFonts w:ascii="Arial" w:hAnsi="Arial" w:cs="Arial"/>
          <w:bCs/>
          <w:sz w:val="24"/>
          <w:szCs w:val="24"/>
        </w:rPr>
        <w:t xml:space="preserve">: </w:t>
      </w:r>
      <w:r w:rsidR="008B4FF6">
        <w:rPr>
          <w:rFonts w:ascii="Arial" w:hAnsi="Arial" w:cs="Arial"/>
          <w:bCs/>
          <w:sz w:val="24"/>
          <w:szCs w:val="24"/>
        </w:rPr>
        <w:t>3</w:t>
      </w:r>
      <w:r w:rsidRPr="00257880">
        <w:rPr>
          <w:rFonts w:ascii="Arial" w:hAnsi="Arial" w:cs="Arial"/>
          <w:bCs/>
          <w:sz w:val="24"/>
          <w:szCs w:val="24"/>
        </w:rPr>
        <w:t xml:space="preserve"> hora</w:t>
      </w:r>
      <w:r w:rsidR="008B4FF6">
        <w:rPr>
          <w:rFonts w:ascii="Arial" w:hAnsi="Arial" w:cs="Arial"/>
          <w:bCs/>
          <w:sz w:val="24"/>
          <w:szCs w:val="24"/>
        </w:rPr>
        <w:t>s</w:t>
      </w:r>
      <w:r w:rsidRPr="00257880">
        <w:rPr>
          <w:rFonts w:ascii="Arial" w:hAnsi="Arial" w:cs="Arial"/>
          <w:bCs/>
          <w:sz w:val="24"/>
          <w:szCs w:val="24"/>
        </w:rPr>
        <w:t xml:space="preserve"> </w:t>
      </w:r>
      <w:r w:rsidR="00052CB7" w:rsidRPr="00257880">
        <w:rPr>
          <w:rFonts w:ascii="Arial" w:hAnsi="Arial" w:cs="Arial"/>
          <w:b/>
          <w:sz w:val="24"/>
          <w:szCs w:val="24"/>
        </w:rPr>
        <w:t>Evidencia:</w:t>
      </w:r>
      <w:r w:rsidR="00052CB7" w:rsidRPr="00257880">
        <w:rPr>
          <w:rFonts w:ascii="Arial" w:hAnsi="Arial" w:cs="Arial"/>
          <w:bCs/>
          <w:sz w:val="24"/>
          <w:szCs w:val="24"/>
        </w:rPr>
        <w:t xml:space="preserve"> </w:t>
      </w:r>
      <w:r w:rsidRPr="00257880">
        <w:rPr>
          <w:rFonts w:ascii="Arial" w:hAnsi="Arial" w:cs="Arial"/>
          <w:bCs/>
          <w:sz w:val="24"/>
          <w:szCs w:val="24"/>
        </w:rPr>
        <w:t xml:space="preserve">Documento </w:t>
      </w:r>
      <w:r w:rsidR="00052CB7" w:rsidRPr="00257880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acciones de emprendimiento y plan de mejora del perfil.</w:t>
      </w:r>
    </w:p>
    <w:p w14:paraId="4036B540" w14:textId="77777777" w:rsidR="00052CB7" w:rsidRPr="00381206" w:rsidRDefault="00052CB7" w:rsidP="00052C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9B8B0BF" w14:textId="77777777" w:rsidR="00D75640" w:rsidRDefault="00764768" w:rsidP="002226A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381206">
        <w:rPr>
          <w:rFonts w:ascii="Arial" w:hAnsi="Arial" w:cs="Arial"/>
          <w:b/>
          <w:sz w:val="24"/>
          <w:szCs w:val="24"/>
          <w:lang w:val="es-MX"/>
        </w:rPr>
        <w:t>Ambiente Requerido:</w:t>
      </w:r>
      <w:r w:rsidR="00D75640" w:rsidRPr="00D75640">
        <w:t xml:space="preserve"> </w:t>
      </w:r>
      <w:r w:rsidR="00D75640" w:rsidRPr="00D75640">
        <w:rPr>
          <w:rFonts w:ascii="Arial" w:hAnsi="Arial" w:cs="Arial"/>
          <w:bCs/>
          <w:sz w:val="24"/>
          <w:szCs w:val="24"/>
          <w:lang w:val="es-MX"/>
        </w:rPr>
        <w:t>Aula convencional</w:t>
      </w:r>
      <w:r w:rsidR="00D75640">
        <w:rPr>
          <w:rFonts w:ascii="Arial" w:hAnsi="Arial" w:cs="Arial"/>
          <w:bCs/>
          <w:sz w:val="24"/>
          <w:szCs w:val="24"/>
          <w:lang w:val="es-MX"/>
        </w:rPr>
        <w:t>,</w:t>
      </w:r>
    </w:p>
    <w:p w14:paraId="6509CCCC" w14:textId="109941A6" w:rsidR="00B53D0D" w:rsidRPr="002226A8" w:rsidRDefault="00D75640" w:rsidP="002226A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D75640">
        <w:rPr>
          <w:rFonts w:ascii="Arial" w:hAnsi="Arial" w:cs="Arial"/>
          <w:b/>
          <w:sz w:val="24"/>
          <w:szCs w:val="24"/>
          <w:lang w:val="es-MX"/>
        </w:rPr>
        <w:t>Materiales y equipos: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764768" w:rsidRPr="00D75640">
        <w:rPr>
          <w:rFonts w:ascii="Arial" w:hAnsi="Arial" w:cs="Arial"/>
          <w:sz w:val="24"/>
          <w:szCs w:val="24"/>
          <w:lang w:val="es-MX"/>
        </w:rPr>
        <w:t xml:space="preserve"> </w:t>
      </w:r>
      <w:r w:rsidR="00764768" w:rsidRPr="00381206">
        <w:rPr>
          <w:rFonts w:ascii="Arial" w:hAnsi="Arial" w:cs="Arial"/>
          <w:sz w:val="24"/>
          <w:szCs w:val="24"/>
          <w:lang w:val="es-MX"/>
        </w:rPr>
        <w:t>Equipo de cómputo,</w:t>
      </w:r>
      <w:r w:rsidR="00764768" w:rsidRPr="00381206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764768" w:rsidRPr="00381206">
        <w:rPr>
          <w:rFonts w:ascii="Arial" w:hAnsi="Arial" w:cs="Arial"/>
          <w:sz w:val="24"/>
          <w:szCs w:val="24"/>
          <w:lang w:val="es-MX"/>
        </w:rPr>
        <w:t xml:space="preserve">conexión a internet, Excel. </w:t>
      </w:r>
    </w:p>
    <w:p w14:paraId="3467B5F0" w14:textId="10F76619" w:rsid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E149203" w14:textId="77777777" w:rsidR="00661F0B" w:rsidRPr="00381206" w:rsidRDefault="00661F0B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9BB763B" w14:textId="77777777" w:rsidR="00B53D0D" w:rsidRPr="00381206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81206">
        <w:rPr>
          <w:rFonts w:ascii="Arial" w:hAnsi="Arial" w:cs="Arial"/>
          <w:b/>
          <w:color w:val="000000" w:themeColor="text1"/>
          <w:sz w:val="24"/>
          <w:szCs w:val="24"/>
        </w:rPr>
        <w:t>4. ACTIVIDADES DE EVALUACIÓN</w:t>
      </w:r>
    </w:p>
    <w:p w14:paraId="77B37831" w14:textId="77777777" w:rsidR="00B53D0D" w:rsidRPr="00381206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B16E9EF" w14:textId="77777777" w:rsidR="00B53D0D" w:rsidRPr="00381206" w:rsidRDefault="00B53D0D" w:rsidP="00B53D0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1206">
        <w:rPr>
          <w:rFonts w:ascii="Arial" w:hAnsi="Arial" w:cs="Arial"/>
          <w:color w:val="000000" w:themeColor="text1"/>
          <w:sz w:val="24"/>
          <w:szCs w:val="24"/>
        </w:rPr>
        <w:t xml:space="preserve">Tome como referencia la técnica e instrumentos de evaluación citados en la guía de Desarrollo Curricular </w:t>
      </w:r>
    </w:p>
    <w:p w14:paraId="791952A8" w14:textId="77777777" w:rsidR="00B53D0D" w:rsidRPr="00381206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397"/>
        <w:gridCol w:w="3260"/>
      </w:tblGrid>
      <w:tr w:rsidR="00764768" w:rsidRPr="00381206" w14:paraId="3D27FBB0" w14:textId="77777777" w:rsidTr="005855F3">
        <w:trPr>
          <w:trHeight w:val="554"/>
        </w:trPr>
        <w:tc>
          <w:tcPr>
            <w:tcW w:w="2972" w:type="dxa"/>
            <w:shd w:val="clear" w:color="auto" w:fill="A6A6A6" w:themeFill="background1" w:themeFillShade="A6"/>
          </w:tcPr>
          <w:p w14:paraId="51739D8F" w14:textId="77777777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lastRenderedPageBreak/>
              <w:t>Evidencias de Aprendizaje</w:t>
            </w:r>
          </w:p>
        </w:tc>
        <w:tc>
          <w:tcPr>
            <w:tcW w:w="3397" w:type="dxa"/>
            <w:shd w:val="clear" w:color="auto" w:fill="A6A6A6" w:themeFill="background1" w:themeFillShade="A6"/>
          </w:tcPr>
          <w:p w14:paraId="5B705E59" w14:textId="77777777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00E06FA7" w14:textId="77777777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Técnicas e Instrumentos de Evaluación</w:t>
            </w:r>
          </w:p>
        </w:tc>
      </w:tr>
      <w:tr w:rsidR="00764768" w:rsidRPr="00381206" w14:paraId="0237F620" w14:textId="77777777" w:rsidTr="005855F3">
        <w:trPr>
          <w:trHeight w:val="554"/>
        </w:trPr>
        <w:tc>
          <w:tcPr>
            <w:tcW w:w="2972" w:type="dxa"/>
            <w:shd w:val="clear" w:color="auto" w:fill="auto"/>
          </w:tcPr>
          <w:p w14:paraId="5BB6B1F0" w14:textId="77777777" w:rsidR="00764768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 xml:space="preserve">Evidencias de </w:t>
            </w:r>
            <w:r w:rsidR="005855F3">
              <w:rPr>
                <w:rFonts w:ascii="Arial" w:hAnsi="Arial" w:cs="Arial"/>
                <w:b/>
                <w:sz w:val="24"/>
                <w:szCs w:val="24"/>
              </w:rPr>
              <w:t>conocimiento</w:t>
            </w:r>
          </w:p>
          <w:p w14:paraId="2EBECD8E" w14:textId="77777777" w:rsidR="008C162F" w:rsidRDefault="008C162F" w:rsidP="00052C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</w:p>
          <w:p w14:paraId="0871FD3A" w14:textId="77777777" w:rsidR="008C162F" w:rsidRDefault="008C162F" w:rsidP="00052C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</w:p>
          <w:p w14:paraId="7A89C4BF" w14:textId="68E08598" w:rsidR="00052CB7" w:rsidRDefault="00052CB7" w:rsidP="00052C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366BF3">
              <w:rPr>
                <w:rFonts w:ascii="Arial" w:hAnsi="Arial" w:cs="Arial"/>
                <w:bCs/>
                <w:sz w:val="24"/>
                <w:szCs w:val="24"/>
              </w:rPr>
              <w:t xml:space="preserve">Documento </w:t>
            </w:r>
            <w:r w:rsidRPr="00366BF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acciones</w:t>
            </w:r>
            <w:r w:rsidRPr="00052C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de emprendimiento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y plan de mejora del perfil.</w:t>
            </w:r>
          </w:p>
          <w:p w14:paraId="59D6631A" w14:textId="10A4D3CF" w:rsidR="00B4046D" w:rsidRDefault="00B4046D" w:rsidP="00052C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E5E6D3D" w14:textId="27918A1D" w:rsidR="00B4046D" w:rsidRDefault="00B4046D" w:rsidP="00052C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56C42EB" w14:textId="754FF6AD" w:rsidR="00B4046D" w:rsidRDefault="00B4046D" w:rsidP="00052C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7B74BBA" w14:textId="6DE0E23A" w:rsidR="00B4046D" w:rsidRDefault="00B4046D" w:rsidP="00052C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6753CC18" w14:textId="14C9ACD5" w:rsidR="00B4046D" w:rsidRDefault="00B4046D" w:rsidP="00052C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57FDADE" w14:textId="3E1D065C" w:rsidR="005855F3" w:rsidRPr="005855F3" w:rsidRDefault="005855F3" w:rsidP="005855F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97" w:type="dxa"/>
            <w:vMerge w:val="restart"/>
            <w:shd w:val="clear" w:color="auto" w:fill="auto"/>
          </w:tcPr>
          <w:p w14:paraId="3A223133" w14:textId="6250BB85" w:rsidR="00764768" w:rsidRPr="00D75640" w:rsidRDefault="00764768" w:rsidP="00D75640">
            <w:pPr>
              <w:spacing w:after="0" w:line="240" w:lineRule="auto"/>
              <w:ind w:left="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5640">
              <w:rPr>
                <w:rFonts w:ascii="Arial" w:hAnsi="Arial" w:cs="Arial"/>
                <w:sz w:val="24"/>
                <w:szCs w:val="24"/>
              </w:rPr>
              <w:t>Aplica acciones de emprendimiento de acuerdo con los elementos de desarrollo social y personal</w:t>
            </w:r>
          </w:p>
          <w:p w14:paraId="4E36CF95" w14:textId="77777777" w:rsidR="00052CB7" w:rsidRPr="00052CB7" w:rsidRDefault="00052CB7" w:rsidP="00D75640">
            <w:pPr>
              <w:spacing w:after="0" w:line="240" w:lineRule="auto"/>
              <w:ind w:left="3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08F16F" w14:textId="009FC353" w:rsidR="00764768" w:rsidRPr="00D75640" w:rsidRDefault="00764768" w:rsidP="00D75640">
            <w:pPr>
              <w:spacing w:after="0" w:line="240" w:lineRule="auto"/>
              <w:ind w:left="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5640">
              <w:rPr>
                <w:rFonts w:ascii="Arial" w:hAnsi="Arial" w:cs="Arial"/>
                <w:sz w:val="24"/>
                <w:szCs w:val="24"/>
              </w:rPr>
              <w:t>Estructura un perfil de emprendedor teniendo en cuenta las habilidades y principios de la gestión empresarial</w:t>
            </w:r>
          </w:p>
        </w:tc>
        <w:tc>
          <w:tcPr>
            <w:tcW w:w="3260" w:type="dxa"/>
            <w:shd w:val="clear" w:color="auto" w:fill="auto"/>
          </w:tcPr>
          <w:p w14:paraId="0AFF95A0" w14:textId="71DD64E1" w:rsidR="005855F3" w:rsidRDefault="005855F3" w:rsidP="005855F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Técnica: </w:t>
            </w:r>
            <w:r w:rsidR="008C162F">
              <w:rPr>
                <w:rFonts w:ascii="Arial" w:hAnsi="Arial" w:cs="Arial"/>
                <w:sz w:val="24"/>
                <w:szCs w:val="24"/>
              </w:rPr>
              <w:t>Valoración de producto</w:t>
            </w:r>
          </w:p>
          <w:p w14:paraId="27B46E9E" w14:textId="50046D6D" w:rsidR="005855F3" w:rsidRDefault="005855F3" w:rsidP="005855F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DA1A84" w14:textId="5809DA28" w:rsidR="005855F3" w:rsidRPr="00381206" w:rsidRDefault="005855F3" w:rsidP="005855F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Instrumento: </w:t>
            </w:r>
            <w:r w:rsidR="00195E69">
              <w:rPr>
                <w:rFonts w:ascii="Arial" w:hAnsi="Arial" w:cs="Arial"/>
                <w:sz w:val="24"/>
                <w:szCs w:val="24"/>
              </w:rPr>
              <w:t>Lista de chequeo</w:t>
            </w:r>
          </w:p>
        </w:tc>
      </w:tr>
      <w:tr w:rsidR="00764768" w:rsidRPr="00381206" w14:paraId="104997E6" w14:textId="77777777" w:rsidTr="005855F3">
        <w:trPr>
          <w:trHeight w:val="554"/>
        </w:trPr>
        <w:tc>
          <w:tcPr>
            <w:tcW w:w="2972" w:type="dxa"/>
            <w:shd w:val="clear" w:color="auto" w:fill="auto"/>
          </w:tcPr>
          <w:p w14:paraId="37E9D7A2" w14:textId="77777777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Evidencias de Desempeño</w:t>
            </w:r>
          </w:p>
          <w:p w14:paraId="21022990" w14:textId="491839FC" w:rsidR="00764768" w:rsidRPr="00381206" w:rsidRDefault="00635C78" w:rsidP="005855F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397" w:type="dxa"/>
            <w:vMerge/>
            <w:shd w:val="clear" w:color="auto" w:fill="auto"/>
          </w:tcPr>
          <w:p w14:paraId="6B013D45" w14:textId="77777777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14:paraId="2998769B" w14:textId="454E6E70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206">
              <w:rPr>
                <w:rFonts w:ascii="Arial" w:hAnsi="Arial" w:cs="Arial"/>
                <w:sz w:val="24"/>
                <w:szCs w:val="24"/>
              </w:rPr>
              <w:t xml:space="preserve">Técnica: </w:t>
            </w:r>
            <w:r w:rsidR="00635C78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590AD992" w14:textId="03B25327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206">
              <w:rPr>
                <w:rFonts w:ascii="Arial" w:hAnsi="Arial" w:cs="Arial"/>
                <w:sz w:val="24"/>
                <w:szCs w:val="24"/>
              </w:rPr>
              <w:t>Instrumento:</w:t>
            </w:r>
            <w:r w:rsidR="00635C78">
              <w:rPr>
                <w:rFonts w:ascii="Arial" w:hAnsi="Arial" w:cs="Arial"/>
                <w:sz w:val="24"/>
                <w:szCs w:val="24"/>
              </w:rPr>
              <w:t xml:space="preserve"> N/A</w:t>
            </w:r>
          </w:p>
        </w:tc>
      </w:tr>
      <w:tr w:rsidR="00764768" w:rsidRPr="00381206" w14:paraId="57824423" w14:textId="77777777" w:rsidTr="005855F3">
        <w:tc>
          <w:tcPr>
            <w:tcW w:w="2972" w:type="dxa"/>
          </w:tcPr>
          <w:p w14:paraId="72550E92" w14:textId="77777777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Evidencia de Producto</w:t>
            </w:r>
          </w:p>
          <w:p w14:paraId="25CB5B4C" w14:textId="1B838CB7" w:rsidR="00764768" w:rsidRPr="00381206" w:rsidRDefault="00764768" w:rsidP="00052CB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97" w:type="dxa"/>
            <w:vMerge/>
          </w:tcPr>
          <w:p w14:paraId="057A35C0" w14:textId="77777777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11180AD" w14:textId="3BBE17FA" w:rsidR="00764768" w:rsidRPr="00381206" w:rsidRDefault="00764768" w:rsidP="005855F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5B2721" w14:textId="77777777" w:rsidR="00B53D0D" w:rsidRPr="00381206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EF8E1C6" w14:textId="3EB8789C" w:rsid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5F7C373" w14:textId="77777777" w:rsidR="003F1261" w:rsidRPr="00381206" w:rsidRDefault="003F1261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CCB4776" w14:textId="4D11F741" w:rsidR="00B53D0D" w:rsidRDefault="00B53D0D" w:rsidP="00B53D0D">
      <w:pPr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>5. GLOSARIO DE TÉRMINOS</w:t>
      </w:r>
    </w:p>
    <w:p w14:paraId="454768B5" w14:textId="77777777" w:rsidR="003F1261" w:rsidRPr="00381206" w:rsidRDefault="003F1261" w:rsidP="00B53D0D">
      <w:pPr>
        <w:jc w:val="both"/>
        <w:rPr>
          <w:rFonts w:ascii="Arial" w:hAnsi="Arial" w:cs="Arial"/>
          <w:b/>
          <w:sz w:val="24"/>
          <w:szCs w:val="24"/>
        </w:rPr>
      </w:pPr>
    </w:p>
    <w:p w14:paraId="606CB0CF" w14:textId="211CD0E4" w:rsidR="00F35B48" w:rsidRPr="00F35B48" w:rsidRDefault="00F35B48" w:rsidP="00764768">
      <w:pPr>
        <w:jc w:val="both"/>
        <w:rPr>
          <w:rFonts w:ascii="Arial" w:hAnsi="Arial" w:cs="Arial"/>
          <w:b/>
          <w:sz w:val="24"/>
          <w:szCs w:val="24"/>
        </w:rPr>
      </w:pPr>
      <w:r w:rsidRPr="00F35B48">
        <w:rPr>
          <w:rFonts w:ascii="Arial" w:hAnsi="Arial" w:cs="Arial"/>
          <w:b/>
          <w:sz w:val="24"/>
          <w:szCs w:val="24"/>
        </w:rPr>
        <w:t xml:space="preserve">Actitud: </w:t>
      </w:r>
      <w:r w:rsidRPr="00F35B48">
        <w:rPr>
          <w:rFonts w:ascii="Arial" w:hAnsi="Arial" w:cs="Arial"/>
          <w:color w:val="222222"/>
          <w:sz w:val="24"/>
          <w:szCs w:val="24"/>
          <w:shd w:val="clear" w:color="auto" w:fill="FFFFFF"/>
        </w:rPr>
        <w:t>Manera de estar alguien dispuesto a comportarse u obrar</w:t>
      </w:r>
    </w:p>
    <w:p w14:paraId="182198F6" w14:textId="042719BB" w:rsidR="00764768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 xml:space="preserve">Actividad de aprendizaje: </w:t>
      </w:r>
      <w:r w:rsidRPr="00381206">
        <w:rPr>
          <w:rFonts w:ascii="Arial" w:hAnsi="Arial" w:cs="Arial"/>
          <w:sz w:val="24"/>
          <w:szCs w:val="24"/>
        </w:rPr>
        <w:t>Acciones integradoras e integradas entre sí, realizadas por los Aprendices con la orientación del Instructor- tutor a lo largo del proceso formativo. Son objeto directo de aprendizaje; esto indica que existe una relación directa entre lo que se debe hacer en el Centro formativo y lo que más tarde se hará en el mundo laboral.</w:t>
      </w:r>
    </w:p>
    <w:p w14:paraId="6B12BAED" w14:textId="170C4BFD" w:rsidR="00F35B48" w:rsidRPr="00F35B48" w:rsidRDefault="00F35B48" w:rsidP="00764768">
      <w:pPr>
        <w:jc w:val="both"/>
        <w:rPr>
          <w:rFonts w:ascii="Arial" w:hAnsi="Arial" w:cs="Arial"/>
          <w:sz w:val="24"/>
          <w:szCs w:val="24"/>
        </w:rPr>
      </w:pPr>
      <w:r w:rsidRPr="00F35B48">
        <w:rPr>
          <w:rFonts w:ascii="Arial" w:hAnsi="Arial" w:cs="Arial"/>
          <w:b/>
          <w:bCs/>
          <w:sz w:val="24"/>
          <w:szCs w:val="24"/>
        </w:rPr>
        <w:t>Aptitud</w:t>
      </w:r>
      <w:r w:rsidRPr="00F35B48">
        <w:rPr>
          <w:rFonts w:ascii="Arial" w:hAnsi="Arial" w:cs="Arial"/>
          <w:sz w:val="24"/>
          <w:szCs w:val="24"/>
        </w:rPr>
        <w:t>:</w:t>
      </w:r>
      <w:r w:rsidRPr="00F35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Habilidad natural para adquirir cierto tipo de conocimientos o para desenvolverse adecuadamente en una materia</w:t>
      </w:r>
    </w:p>
    <w:p w14:paraId="5BF5CDA3" w14:textId="77777777" w:rsidR="00764768" w:rsidRPr="00381206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 xml:space="preserve">Evidencia de aprendizaje: </w:t>
      </w:r>
      <w:r w:rsidRPr="00381206">
        <w:rPr>
          <w:rFonts w:ascii="Arial" w:hAnsi="Arial" w:cs="Arial"/>
          <w:sz w:val="24"/>
          <w:szCs w:val="24"/>
        </w:rPr>
        <w:t>Manifestación del aprendizaje, que refiere a la comprobación de lo que “sabe”, “sabe hacer” y “es” el aprendiz. Pueden ser de conocimiento y de desempeño, de las cuales se pueden inferir los logros de aprendizaje y establecer el desarrollo o no de las competencias.</w:t>
      </w:r>
    </w:p>
    <w:p w14:paraId="7FDECFDC" w14:textId="0B926CB4" w:rsidR="00764768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b/>
          <w:bCs/>
          <w:color w:val="000000"/>
          <w:sz w:val="24"/>
          <w:szCs w:val="24"/>
        </w:rPr>
        <w:t>Cultura:</w:t>
      </w:r>
      <w:r w:rsidRPr="00381206">
        <w:rPr>
          <w:rFonts w:ascii="Arial" w:hAnsi="Arial" w:cs="Arial"/>
          <w:sz w:val="24"/>
          <w:szCs w:val="24"/>
        </w:rPr>
        <w:t xml:space="preserve"> Conjunto de valores, creencias, ideologías, hábitos, costumbres y normas, que comparten los individuos en la organización y que surgen de la interrelación social, los </w:t>
      </w:r>
      <w:r w:rsidRPr="00381206">
        <w:rPr>
          <w:rFonts w:ascii="Arial" w:hAnsi="Arial" w:cs="Arial"/>
          <w:sz w:val="24"/>
          <w:szCs w:val="24"/>
        </w:rPr>
        <w:lastRenderedPageBreak/>
        <w:t>cuales generan patrones de comportamiento colectivos que establece una identidad entre sus miembros y los identifica de otra organización</w:t>
      </w:r>
      <w:r w:rsidR="0024231A">
        <w:rPr>
          <w:rFonts w:ascii="Arial" w:hAnsi="Arial" w:cs="Arial"/>
          <w:sz w:val="24"/>
          <w:szCs w:val="24"/>
        </w:rPr>
        <w:t>.</w:t>
      </w:r>
    </w:p>
    <w:p w14:paraId="0B60E8F2" w14:textId="30FD56EC" w:rsidR="0024231A" w:rsidRDefault="0024231A" w:rsidP="00764768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423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La</w:t>
      </w:r>
      <w:r w:rsidRPr="002423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2423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cultura del emprendimiento</w:t>
      </w:r>
      <w:r w:rsidRPr="002423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el entorno cultural que favorece el desarrollo de proyectos emprendedores, entendidos como procesos de fundación de actividades, proyectos, empresas lucrativas o no, de índole económica, social, política, o también se refiere a renovación o reingenierías de procesos existentes</w:t>
      </w:r>
    </w:p>
    <w:p w14:paraId="21D92F79" w14:textId="7B402271" w:rsidR="00764768" w:rsidRPr="00381206" w:rsidRDefault="005E48AF" w:rsidP="00F35B48">
      <w:pPr>
        <w:rPr>
          <w:rFonts w:ascii="Arial" w:hAnsi="Arial" w:cs="Arial"/>
          <w:sz w:val="24"/>
          <w:szCs w:val="24"/>
        </w:rPr>
      </w:pPr>
      <w:r w:rsidRPr="005E48AF">
        <w:rPr>
          <w:rFonts w:ascii="Arial" w:hAnsi="Arial" w:cs="Arial"/>
          <w:color w:val="000000"/>
          <w:sz w:val="24"/>
          <w:szCs w:val="24"/>
          <w:shd w:val="clear" w:color="auto" w:fill="FFFFFF"/>
        </w:rPr>
        <w:t>El </w:t>
      </w:r>
      <w:r w:rsidRPr="005E48AF">
        <w:rPr>
          <w:rStyle w:val="Textoennegrita"/>
          <w:rFonts w:ascii="Arial" w:hAnsi="Arial" w:cs="Arial"/>
          <w:color w:val="000000"/>
          <w:sz w:val="24"/>
          <w:szCs w:val="24"/>
        </w:rPr>
        <w:t>contexto social</w:t>
      </w:r>
      <w:r w:rsidRPr="005E48AF">
        <w:rPr>
          <w:rFonts w:ascii="Arial" w:hAnsi="Arial" w:cs="Arial"/>
          <w:color w:val="000000"/>
          <w:sz w:val="24"/>
          <w:szCs w:val="24"/>
          <w:shd w:val="clear" w:color="auto" w:fill="FFFFFF"/>
        </w:rPr>
        <w:t> es el entorno relacionado con la</w:t>
      </w:r>
      <w:r w:rsidRPr="005E48AF">
        <w:rPr>
          <w:rStyle w:val="Textoennegrita"/>
          <w:rFonts w:ascii="Arial" w:hAnsi="Arial" w:cs="Arial"/>
          <w:color w:val="000000"/>
          <w:sz w:val="24"/>
          <w:szCs w:val="24"/>
        </w:rPr>
        <w:t> </w:t>
      </w:r>
      <w:r w:rsidRPr="005E48AF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sociedad, donde los individuos comparten su historia, cultura y comportamientos.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="00764768" w:rsidRPr="00381206">
        <w:rPr>
          <w:rFonts w:ascii="Arial" w:hAnsi="Arial" w:cs="Arial"/>
          <w:b/>
          <w:bCs/>
          <w:color w:val="000000"/>
          <w:sz w:val="24"/>
          <w:szCs w:val="24"/>
        </w:rPr>
        <w:t>Emprendedor:</w:t>
      </w:r>
      <w:r w:rsidR="00764768" w:rsidRPr="00381206">
        <w:rPr>
          <w:rFonts w:ascii="Arial" w:hAnsi="Arial" w:cs="Arial"/>
          <w:sz w:val="24"/>
          <w:szCs w:val="24"/>
        </w:rPr>
        <w:t> Es una persona con capacidad de innovar; entendida esta como la capacidad de generar bienes y servicios de una forma creativa, metódica, ética, responsable y efectiva;</w:t>
      </w:r>
    </w:p>
    <w:p w14:paraId="23FEF4DF" w14:textId="1CE3C558" w:rsidR="00764768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b/>
          <w:bCs/>
          <w:color w:val="000000"/>
          <w:sz w:val="24"/>
          <w:szCs w:val="24"/>
        </w:rPr>
        <w:t>Emprendimiento: </w:t>
      </w:r>
      <w:r w:rsidRPr="00381206">
        <w:rPr>
          <w:rFonts w:ascii="Arial" w:hAnsi="Arial" w:cs="Arial"/>
          <w:sz w:val="24"/>
          <w:szCs w:val="24"/>
        </w:rPr>
        <w:t xml:space="preserve">Una manera de pensar y actuar orientada hacia la creación de riqueza. Es una forma de pensar, razonar y actuar centrada en las oportunidades, planteada con visión global y llevada a </w:t>
      </w:r>
      <w:proofErr w:type="spellStart"/>
      <w:r w:rsidRPr="00381206">
        <w:rPr>
          <w:rFonts w:ascii="Arial" w:hAnsi="Arial" w:cs="Arial"/>
          <w:sz w:val="24"/>
          <w:szCs w:val="24"/>
        </w:rPr>
        <w:t>acabo</w:t>
      </w:r>
      <w:proofErr w:type="spellEnd"/>
      <w:r w:rsidRPr="00381206">
        <w:rPr>
          <w:rFonts w:ascii="Arial" w:hAnsi="Arial" w:cs="Arial"/>
          <w:sz w:val="24"/>
          <w:szCs w:val="24"/>
        </w:rPr>
        <w:t xml:space="preserve"> mediante un liderazgo equilibrado y la gestión de un riesgo calculado, su resultado es la creación de valor que beneficia a la empresa, la economía y la sociedad</w:t>
      </w:r>
    </w:p>
    <w:p w14:paraId="691693BA" w14:textId="4BA99F85" w:rsidR="00A71051" w:rsidRPr="00B37280" w:rsidRDefault="00A71051" w:rsidP="00764768">
      <w:pPr>
        <w:jc w:val="both"/>
        <w:rPr>
          <w:rFonts w:ascii="Arial" w:hAnsi="Arial" w:cs="Arial"/>
          <w:sz w:val="24"/>
          <w:szCs w:val="24"/>
        </w:rPr>
      </w:pPr>
      <w:r w:rsidRPr="00B37280">
        <w:rPr>
          <w:rFonts w:ascii="Arial" w:hAnsi="Arial" w:cs="Arial"/>
          <w:b/>
          <w:bCs/>
          <w:sz w:val="24"/>
          <w:szCs w:val="24"/>
        </w:rPr>
        <w:t>Emprendimiento social</w:t>
      </w:r>
      <w:r w:rsidRPr="00B37280">
        <w:rPr>
          <w:rFonts w:ascii="Arial" w:hAnsi="Arial" w:cs="Arial"/>
          <w:sz w:val="24"/>
          <w:szCs w:val="24"/>
        </w:rPr>
        <w:t>:</w:t>
      </w:r>
      <w:r w:rsidRPr="00B3728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surge para responder a una necesidad social o ambiental, y al mismo tiempo generar una rentabilidad económica. Se basa en un modelo empresarial para alcanzar fines sociales, ambientales, éticos y financieros en respuesta a una problemática</w:t>
      </w:r>
    </w:p>
    <w:p w14:paraId="0704E688" w14:textId="77777777" w:rsidR="00764768" w:rsidRPr="00381206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b/>
          <w:bCs/>
          <w:color w:val="000000"/>
          <w:sz w:val="24"/>
          <w:szCs w:val="24"/>
        </w:rPr>
        <w:t>Empresarialidad:</w:t>
      </w:r>
      <w:r w:rsidRPr="00381206">
        <w:rPr>
          <w:rFonts w:ascii="Arial" w:hAnsi="Arial" w:cs="Arial"/>
          <w:sz w:val="24"/>
          <w:szCs w:val="24"/>
        </w:rPr>
        <w:t> Despliegue de la capacidad creativa de la persona sobre la realidad que le rodea. Es la capacidad que posee todo ser humano para percibir e interrelacionarse con su entorno, mediando para ello las competencias empresariales;</w:t>
      </w:r>
    </w:p>
    <w:p w14:paraId="620CA8E0" w14:textId="77777777" w:rsidR="00764768" w:rsidRPr="00381206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b/>
          <w:bCs/>
          <w:color w:val="000000"/>
          <w:sz w:val="24"/>
          <w:szCs w:val="24"/>
        </w:rPr>
        <w:t>Formación para el emprendimiento.</w:t>
      </w:r>
      <w:r w:rsidRPr="00381206">
        <w:rPr>
          <w:rFonts w:ascii="Arial" w:hAnsi="Arial" w:cs="Arial"/>
          <w:sz w:val="24"/>
          <w:szCs w:val="24"/>
        </w:rPr>
        <w:t> La formación para el emprendimiento busca el desarrollo de la cultura del emprendimiento con acciones que buscan entre otros la formación en competencias básicas, competencias laborales, competencias ciudadanas y competencias empresariales dentro del sistema educativo formal y no formal y su articulación con el sector productivo.</w:t>
      </w:r>
    </w:p>
    <w:p w14:paraId="1AB77F6E" w14:textId="77777777" w:rsidR="00764768" w:rsidRPr="00381206" w:rsidRDefault="00764768" w:rsidP="00764768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381206">
        <w:rPr>
          <w:rFonts w:ascii="Arial" w:hAnsi="Arial" w:cs="Arial"/>
          <w:b/>
          <w:bCs/>
          <w:sz w:val="24"/>
          <w:szCs w:val="24"/>
        </w:rPr>
        <w:t xml:space="preserve">Características emprendedoras personales: </w:t>
      </w:r>
      <w:r w:rsidRPr="00381206">
        <w:rPr>
          <w:rFonts w:ascii="Arial" w:hAnsi="Arial" w:cs="Arial"/>
          <w:color w:val="000000"/>
          <w:sz w:val="24"/>
          <w:szCs w:val="24"/>
        </w:rPr>
        <w:t>Aplicadas con responsabilidad, las Características Emprendedoras Personales (CEP) nos pueden llevar a ser líderes, con habilidad para enfrentar la realidad de forma creativa. Las CEP son rasgos de nuestra personalidad que definen cómo actuamos y nos comportamos frente a los retos personales y profesionales de nuestras vidas. Son 10 y pueden mejorarse continuamente:</w:t>
      </w:r>
      <w:r w:rsidRPr="00381206">
        <w:rPr>
          <w:rFonts w:ascii="Arial" w:hAnsi="Arial" w:cs="Arial"/>
          <w:color w:val="000000"/>
          <w:sz w:val="24"/>
          <w:szCs w:val="24"/>
          <w:lang w:eastAsia="es-ES"/>
        </w:rPr>
        <w:t xml:space="preserve"> Buscar Oportunidades y Tener Iniciativa; Ser Persistente; Ser Fiel al Cumplimiento del Contrato de </w:t>
      </w:r>
      <w:r w:rsidRPr="00381206">
        <w:rPr>
          <w:rFonts w:ascii="Arial" w:hAnsi="Arial" w:cs="Arial"/>
          <w:color w:val="000000"/>
          <w:sz w:val="24"/>
          <w:szCs w:val="24"/>
          <w:lang w:eastAsia="es-ES"/>
        </w:rPr>
        <w:lastRenderedPageBreak/>
        <w:t xml:space="preserve">Trabajo; Exigir Eficiencia y Calidad; Correr Riesgos; Fijar Metas; Planificación </w:t>
      </w:r>
      <w:proofErr w:type="spellStart"/>
      <w:proofErr w:type="gramStart"/>
      <w:r w:rsidRPr="00381206">
        <w:rPr>
          <w:rFonts w:ascii="Arial" w:hAnsi="Arial" w:cs="Arial"/>
          <w:color w:val="000000"/>
          <w:sz w:val="24"/>
          <w:szCs w:val="24"/>
          <w:lang w:eastAsia="es-ES"/>
        </w:rPr>
        <w:t>sistemática;Crear</w:t>
      </w:r>
      <w:proofErr w:type="spellEnd"/>
      <w:proofErr w:type="gramEnd"/>
      <w:r w:rsidRPr="00381206">
        <w:rPr>
          <w:rFonts w:ascii="Arial" w:hAnsi="Arial" w:cs="Arial"/>
          <w:color w:val="000000"/>
          <w:sz w:val="24"/>
          <w:szCs w:val="24"/>
          <w:lang w:eastAsia="es-ES"/>
        </w:rPr>
        <w:t xml:space="preserve"> Redes de Apoyo; Tener Autoconfianza; Buscar Información</w:t>
      </w:r>
    </w:p>
    <w:p w14:paraId="0CA06193" w14:textId="767A9865" w:rsidR="00764768" w:rsidRDefault="00764768" w:rsidP="00764768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81206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Competencias Emprendedoras</w:t>
      </w:r>
      <w:r w:rsidRPr="00381206">
        <w:rPr>
          <w:rFonts w:ascii="Arial" w:hAnsi="Arial" w:cs="Arial"/>
          <w:color w:val="000000"/>
          <w:sz w:val="24"/>
          <w:szCs w:val="24"/>
          <w:lang w:eastAsia="es-ES"/>
        </w:rPr>
        <w:t xml:space="preserve">: </w:t>
      </w:r>
      <w:r w:rsidRPr="00381206">
        <w:rPr>
          <w:rFonts w:ascii="Arial" w:hAnsi="Arial" w:cs="Arial"/>
          <w:color w:val="000000"/>
          <w:sz w:val="24"/>
          <w:szCs w:val="24"/>
        </w:rPr>
        <w:t>La responsabilidad y la motivación al logro nos pueden llevar a trabajar activamente en la rea</w:t>
      </w:r>
      <w:r w:rsidRPr="00381206">
        <w:rPr>
          <w:rFonts w:ascii="Arial" w:hAnsi="Arial" w:cs="Arial"/>
          <w:color w:val="000000"/>
          <w:sz w:val="24"/>
          <w:szCs w:val="24"/>
        </w:rPr>
        <w:softHyphen/>
        <w:t>lización de nuestros sueños. Cuando eso sucede, nuestras CEP evolucionan y se convierten en Competencias Emprendedoras. Las Competencias son las que nos llevan a conseguir el cambio que deseamos, pasando de la idea a la acción.</w:t>
      </w:r>
    </w:p>
    <w:p w14:paraId="58354098" w14:textId="2FE46F27" w:rsidR="00421196" w:rsidRPr="00421196" w:rsidRDefault="00421196" w:rsidP="00764768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421196">
        <w:rPr>
          <w:rFonts w:ascii="Arial" w:hAnsi="Arial" w:cs="Arial"/>
          <w:b/>
          <w:bCs/>
          <w:color w:val="000000"/>
          <w:sz w:val="24"/>
          <w:szCs w:val="24"/>
        </w:rPr>
        <w:t>Matriz DOFA</w:t>
      </w:r>
      <w:r w:rsidRPr="00421196">
        <w:rPr>
          <w:rFonts w:ascii="Arial" w:hAnsi="Arial" w:cs="Arial"/>
          <w:color w:val="000000"/>
          <w:sz w:val="24"/>
          <w:szCs w:val="24"/>
        </w:rPr>
        <w:t xml:space="preserve"> o análisis </w:t>
      </w:r>
      <w:r w:rsidRPr="00421196">
        <w:rPr>
          <w:rFonts w:ascii="Arial" w:hAnsi="Arial" w:cs="Arial"/>
          <w:color w:val="222222"/>
          <w:sz w:val="24"/>
          <w:szCs w:val="24"/>
          <w:shd w:val="clear" w:color="auto" w:fill="FFFFFF"/>
        </w:rPr>
        <w:t>SWOT (siglas en inglés) es una herramienta para determinar estrategias en organizaciones, proyectos, personas o grupos, a partir de la valoración de aspectos internos (fortalezas y debilidades) y externos (oportunidades y amenazas).</w:t>
      </w:r>
    </w:p>
    <w:p w14:paraId="7FCC0A3B" w14:textId="77777777" w:rsidR="00764768" w:rsidRPr="00381206" w:rsidRDefault="00764768" w:rsidP="00764768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381206">
        <w:rPr>
          <w:rFonts w:ascii="Arial" w:hAnsi="Arial" w:cs="Arial"/>
          <w:b/>
          <w:bCs/>
          <w:color w:val="000000"/>
          <w:sz w:val="24"/>
          <w:szCs w:val="24"/>
        </w:rPr>
        <w:t>Triangulo de la responsabilidad</w:t>
      </w:r>
      <w:r w:rsidRPr="00381206">
        <w:rPr>
          <w:rFonts w:ascii="Arial" w:hAnsi="Arial" w:cs="Arial"/>
          <w:color w:val="000000"/>
          <w:sz w:val="24"/>
          <w:szCs w:val="24"/>
        </w:rPr>
        <w:t>: Para superar los posibles obstáculos que debas enfrentar en tu Camino al Logro, es necesaria una alta dosis de responsabilidad. La responsabilidad es la fuerza interna que hace la diferen</w:t>
      </w:r>
      <w:r w:rsidRPr="00381206">
        <w:rPr>
          <w:rFonts w:ascii="Arial" w:hAnsi="Arial" w:cs="Arial"/>
          <w:color w:val="000000"/>
          <w:sz w:val="24"/>
          <w:szCs w:val="24"/>
        </w:rPr>
        <w:softHyphen/>
        <w:t>cia entre el éxito y el fracaso. Se traduce como el compromiso que asumes contigo mismo, con aquello que deseas y que te has propuesto hacer en tu vida. Eso sin olvidar el entorno que te rodea. Por ello, la responsabilidad se aplica en el marco de un triángulo: persona, proyecto y situación</w:t>
      </w:r>
    </w:p>
    <w:p w14:paraId="6D812BFE" w14:textId="77777777" w:rsidR="00B53D0D" w:rsidRPr="00381206" w:rsidRDefault="00B53D0D" w:rsidP="00B53D0D">
      <w:pPr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>6. REFERENTES BILBIOGRÁFICOS</w:t>
      </w:r>
    </w:p>
    <w:p w14:paraId="3B6E265D" w14:textId="77777777" w:rsidR="00764768" w:rsidRPr="00381206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 xml:space="preserve">Acosta Romero, G. A.; Pérez Pertuz, J.; Rodríguez Pérez, M.; Valenzuela Barón, M. L. (2017). Cartilla Emprendimiento. Bogotá: SENA. Primera Edición. </w:t>
      </w:r>
    </w:p>
    <w:p w14:paraId="0BC2A304" w14:textId="24F2D1DB" w:rsidR="00764768" w:rsidRPr="00381206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 xml:space="preserve">Bayas, D. B. (2015). Características Emprendedoras Personales (CEP) De hombres y mujeres gerentes de las Cooperativas de Ahorro y Crédito de Riobamba: investigación 2010-2011. Ciencia </w:t>
      </w:r>
      <w:proofErr w:type="spellStart"/>
      <w:r w:rsidRPr="00381206">
        <w:rPr>
          <w:rFonts w:ascii="Arial" w:hAnsi="Arial" w:cs="Arial"/>
          <w:sz w:val="24"/>
          <w:szCs w:val="24"/>
        </w:rPr>
        <w:t>Unemi</w:t>
      </w:r>
      <w:proofErr w:type="spellEnd"/>
      <w:r w:rsidRPr="00381206">
        <w:rPr>
          <w:rFonts w:ascii="Arial" w:hAnsi="Arial" w:cs="Arial"/>
          <w:sz w:val="24"/>
          <w:szCs w:val="24"/>
        </w:rPr>
        <w:t xml:space="preserve">, 6(9), 62-68. </w:t>
      </w:r>
    </w:p>
    <w:p w14:paraId="44F49324" w14:textId="77777777" w:rsidR="00764768" w:rsidRPr="00381206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 xml:space="preserve">Hernández, E. R. (2014). Avances de EMPRETEC® en Colombia, como programa para el fortalecimiento de las características del comportamiento emprendedor. INVENTUM, 9(16), 33-39. </w:t>
      </w:r>
    </w:p>
    <w:p w14:paraId="75BD98E0" w14:textId="4D03C198" w:rsidR="00764768" w:rsidRDefault="00764768" w:rsidP="00764768">
      <w:pPr>
        <w:jc w:val="both"/>
        <w:rPr>
          <w:rFonts w:ascii="Arial" w:hAnsi="Arial" w:cs="Arial"/>
          <w:sz w:val="24"/>
          <w:szCs w:val="24"/>
        </w:rPr>
      </w:pPr>
      <w:r w:rsidRPr="00381206">
        <w:rPr>
          <w:rFonts w:ascii="Arial" w:hAnsi="Arial" w:cs="Arial"/>
          <w:sz w:val="24"/>
          <w:szCs w:val="24"/>
        </w:rPr>
        <w:t>Hidalgo Proaño, L. F. (2014). La cultura del emprendimiento y su formación. Alternativas, 15(1), 46-50.</w:t>
      </w:r>
    </w:p>
    <w:p w14:paraId="2426CCBF" w14:textId="7F897DC5" w:rsidR="00B47CCB" w:rsidRDefault="00B47CCB" w:rsidP="00764768">
      <w:pPr>
        <w:jc w:val="both"/>
        <w:rPr>
          <w:rFonts w:ascii="Arial" w:hAnsi="Arial" w:cs="Arial"/>
          <w:sz w:val="24"/>
          <w:szCs w:val="24"/>
        </w:rPr>
      </w:pPr>
    </w:p>
    <w:p w14:paraId="58AAEC38" w14:textId="5F88B767" w:rsidR="00B47CCB" w:rsidRDefault="00B47CCB" w:rsidP="00764768">
      <w:pPr>
        <w:jc w:val="both"/>
        <w:rPr>
          <w:rFonts w:ascii="Arial" w:hAnsi="Arial" w:cs="Arial"/>
          <w:sz w:val="24"/>
          <w:szCs w:val="24"/>
        </w:rPr>
      </w:pPr>
    </w:p>
    <w:p w14:paraId="1AF0C77B" w14:textId="22218417" w:rsidR="003F1261" w:rsidRDefault="003F1261" w:rsidP="00764768">
      <w:pPr>
        <w:jc w:val="both"/>
        <w:rPr>
          <w:rFonts w:ascii="Arial" w:hAnsi="Arial" w:cs="Arial"/>
          <w:sz w:val="24"/>
          <w:szCs w:val="24"/>
        </w:rPr>
      </w:pPr>
    </w:p>
    <w:p w14:paraId="7AD527FD" w14:textId="77777777" w:rsidR="003F1261" w:rsidRPr="00381206" w:rsidRDefault="003F1261" w:rsidP="00764768">
      <w:pPr>
        <w:jc w:val="both"/>
        <w:rPr>
          <w:rFonts w:ascii="Arial" w:hAnsi="Arial" w:cs="Arial"/>
          <w:sz w:val="24"/>
          <w:szCs w:val="24"/>
        </w:rPr>
      </w:pPr>
    </w:p>
    <w:p w14:paraId="7A6FACEF" w14:textId="77777777" w:rsidR="00B53D0D" w:rsidRPr="00381206" w:rsidRDefault="00B53D0D" w:rsidP="00B53D0D">
      <w:pPr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lastRenderedPageBreak/>
        <w:t>7. CONTROL DEL DOCUMENTO</w:t>
      </w:r>
    </w:p>
    <w:p w14:paraId="23F2A0EA" w14:textId="49AA9F08" w:rsidR="00B53D0D" w:rsidRDefault="00B53D0D" w:rsidP="00B53D0D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2302"/>
        <w:gridCol w:w="1950"/>
      </w:tblGrid>
      <w:tr w:rsidR="00940B91" w:rsidRPr="00B56B25" w14:paraId="30DFB364" w14:textId="77777777" w:rsidTr="00963E4D">
        <w:tc>
          <w:tcPr>
            <w:tcW w:w="1242" w:type="dxa"/>
            <w:tcBorders>
              <w:top w:val="nil"/>
              <w:left w:val="nil"/>
            </w:tcBorders>
          </w:tcPr>
          <w:p w14:paraId="37AA2684" w14:textId="77777777" w:rsidR="00940B91" w:rsidRPr="00B56B25" w:rsidRDefault="00940B91" w:rsidP="00963E4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159477F6" w14:textId="77777777" w:rsidR="00940B91" w:rsidRPr="00B56B25" w:rsidRDefault="00940B91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7BCAE251" w14:textId="77777777" w:rsidR="00940B91" w:rsidRPr="00B56B25" w:rsidRDefault="00940B91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302" w:type="dxa"/>
          </w:tcPr>
          <w:p w14:paraId="31594858" w14:textId="77777777" w:rsidR="00940B91" w:rsidRPr="00B56B25" w:rsidRDefault="00940B91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1950" w:type="dxa"/>
          </w:tcPr>
          <w:p w14:paraId="493928D1" w14:textId="77777777" w:rsidR="00940B91" w:rsidRPr="00B56B25" w:rsidRDefault="00940B91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Fecha</w:t>
            </w:r>
          </w:p>
        </w:tc>
      </w:tr>
      <w:tr w:rsidR="00940B91" w:rsidRPr="00B56B25" w14:paraId="3C1F481C" w14:textId="77777777" w:rsidTr="00963E4D">
        <w:tc>
          <w:tcPr>
            <w:tcW w:w="1242" w:type="dxa"/>
          </w:tcPr>
          <w:p w14:paraId="10F1D886" w14:textId="77777777" w:rsidR="00940B91" w:rsidRPr="00B56B25" w:rsidRDefault="00940B91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Autor (es)</w:t>
            </w:r>
          </w:p>
        </w:tc>
        <w:tc>
          <w:tcPr>
            <w:tcW w:w="2694" w:type="dxa"/>
          </w:tcPr>
          <w:p w14:paraId="290C5450" w14:textId="77777777" w:rsidR="00940B91" w:rsidRPr="00B56B25" w:rsidRDefault="00940B91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 xml:space="preserve">Maria Piedad Rendon </w:t>
            </w:r>
          </w:p>
          <w:p w14:paraId="590B4D6A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</w:p>
          <w:p w14:paraId="21A5B8DF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</w:p>
          <w:p w14:paraId="6DB202EC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Omar Libardo Villarreal</w:t>
            </w:r>
          </w:p>
          <w:p w14:paraId="6127159D" w14:textId="77777777" w:rsidR="00940B91" w:rsidRDefault="00940B91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7507DF" w14:textId="77777777" w:rsidR="00940B91" w:rsidRDefault="00940B91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BBB5B4" w14:textId="77777777" w:rsidR="00940B91" w:rsidRPr="00753637" w:rsidRDefault="00940B91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 xml:space="preserve">Luis José Barrios de la Hoz </w:t>
            </w:r>
          </w:p>
          <w:p w14:paraId="5B367D00" w14:textId="77777777" w:rsidR="00940B91" w:rsidRPr="00753637" w:rsidRDefault="00940B91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665532" w14:textId="77777777" w:rsidR="00940B91" w:rsidRDefault="00940B91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DF4417" w14:textId="77777777" w:rsidR="00940B91" w:rsidRDefault="00940B91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>Marcela Plata Gómez</w:t>
            </w:r>
          </w:p>
          <w:p w14:paraId="344419E5" w14:textId="77777777" w:rsidR="00940B91" w:rsidRDefault="00940B91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A243A1" w14:textId="77777777" w:rsidR="00940B91" w:rsidRDefault="00940B91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3093E5E" w14:textId="77777777" w:rsidR="00940B91" w:rsidRPr="00B56B25" w:rsidRDefault="00940B91" w:rsidP="00963E4D">
            <w:pPr>
              <w:jc w:val="both"/>
              <w:rPr>
                <w:rFonts w:ascii="Arial" w:hAnsi="Arial" w:cs="Arial"/>
              </w:rPr>
            </w:pPr>
            <w:r w:rsidRPr="00240746">
              <w:rPr>
                <w:rFonts w:ascii="Arial" w:hAnsi="Arial" w:cs="Arial"/>
                <w:sz w:val="24"/>
                <w:szCs w:val="24"/>
              </w:rPr>
              <w:t>Rubiela Rodriguez Hernandez</w:t>
            </w:r>
          </w:p>
        </w:tc>
        <w:tc>
          <w:tcPr>
            <w:tcW w:w="1559" w:type="dxa"/>
          </w:tcPr>
          <w:p w14:paraId="44AA95E8" w14:textId="77777777" w:rsidR="00940B91" w:rsidRPr="00B56B25" w:rsidRDefault="00940B91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 xml:space="preserve">Instructora </w:t>
            </w:r>
          </w:p>
          <w:p w14:paraId="5F45C590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</w:p>
          <w:p w14:paraId="12B90ED1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</w:p>
          <w:p w14:paraId="607A11CF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Instructor</w:t>
            </w:r>
          </w:p>
          <w:p w14:paraId="460A20A5" w14:textId="77777777" w:rsidR="00940B91" w:rsidRDefault="00940B91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9329BE" w14:textId="77777777" w:rsidR="00940B91" w:rsidRDefault="00940B91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Metodólogo diseño curricular</w:t>
            </w:r>
          </w:p>
          <w:p w14:paraId="61B522A8" w14:textId="77777777" w:rsidR="00940B91" w:rsidRDefault="00940B91" w:rsidP="00963E4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CFF6F8E" w14:textId="77777777" w:rsidR="00940B91" w:rsidRPr="00753637" w:rsidRDefault="00940B91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6B25">
              <w:rPr>
                <w:rFonts w:ascii="Arial" w:hAnsi="Arial" w:cs="Arial"/>
              </w:rPr>
              <w:t xml:space="preserve">Instructora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53637">
              <w:rPr>
                <w:rFonts w:ascii="Arial" w:hAnsi="Arial" w:cs="Arial"/>
                <w:sz w:val="24"/>
                <w:szCs w:val="24"/>
              </w:rPr>
              <w:t>daptación imágenes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E678355" w14:textId="77777777" w:rsidR="00940B91" w:rsidRPr="00B56B25" w:rsidRDefault="00940B91" w:rsidP="00963E4D">
            <w:pPr>
              <w:jc w:val="both"/>
              <w:rPr>
                <w:rFonts w:ascii="Arial" w:hAnsi="Arial" w:cs="Arial"/>
              </w:rPr>
            </w:pPr>
          </w:p>
          <w:p w14:paraId="142651B0" w14:textId="77777777" w:rsidR="00940B91" w:rsidRPr="00B56B25" w:rsidRDefault="00940B91" w:rsidP="00963E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</w:t>
            </w:r>
          </w:p>
        </w:tc>
        <w:tc>
          <w:tcPr>
            <w:tcW w:w="2302" w:type="dxa"/>
          </w:tcPr>
          <w:p w14:paraId="1D187F84" w14:textId="77777777" w:rsidR="00940B91" w:rsidRPr="00AC1B55" w:rsidRDefault="00940B91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1B55">
              <w:rPr>
                <w:rFonts w:ascii="Arial" w:hAnsi="Arial" w:cs="Arial"/>
                <w:sz w:val="24"/>
                <w:szCs w:val="24"/>
              </w:rPr>
              <w:t>Centro Para La Formación Cafetera, R. Caldas</w:t>
            </w:r>
          </w:p>
          <w:p w14:paraId="4FE0B5BB" w14:textId="77777777" w:rsidR="00940B91" w:rsidRDefault="00940B91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 Internacional de producción limpia R. Nariño</w:t>
            </w:r>
          </w:p>
          <w:p w14:paraId="7AA8AB69" w14:textId="77777777" w:rsidR="00940B91" w:rsidRDefault="00940B91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 xml:space="preserve">Centro para el Desarrollo </w:t>
            </w:r>
            <w:proofErr w:type="spellStart"/>
            <w:r w:rsidRPr="00753637">
              <w:rPr>
                <w:rFonts w:ascii="Arial" w:hAnsi="Arial" w:cs="Arial"/>
                <w:sz w:val="24"/>
                <w:szCs w:val="24"/>
              </w:rPr>
              <w:t>Agroecologico</w:t>
            </w:r>
            <w:proofErr w:type="spellEnd"/>
            <w:r w:rsidRPr="00753637">
              <w:rPr>
                <w:rFonts w:ascii="Arial" w:hAnsi="Arial" w:cs="Arial"/>
                <w:sz w:val="24"/>
                <w:szCs w:val="24"/>
              </w:rPr>
              <w:t xml:space="preserve"> y Agroindustrial</w:t>
            </w:r>
          </w:p>
          <w:p w14:paraId="33C4CB3D" w14:textId="77777777" w:rsidR="00940B91" w:rsidRPr="00753637" w:rsidRDefault="00940B91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 xml:space="preserve">Centro Nacional de la </w:t>
            </w:r>
            <w:proofErr w:type="spellStart"/>
            <w:r w:rsidRPr="00753637">
              <w:rPr>
                <w:rFonts w:ascii="Arial" w:hAnsi="Arial" w:cs="Arial"/>
                <w:sz w:val="24"/>
                <w:szCs w:val="24"/>
              </w:rPr>
              <w:t>Industría</w:t>
            </w:r>
            <w:proofErr w:type="spellEnd"/>
            <w:r w:rsidRPr="00753637">
              <w:rPr>
                <w:rFonts w:ascii="Arial" w:hAnsi="Arial" w:cs="Arial"/>
                <w:sz w:val="24"/>
                <w:szCs w:val="24"/>
              </w:rPr>
              <w:t xml:space="preserve"> Gráfica y afines</w:t>
            </w:r>
          </w:p>
          <w:p w14:paraId="1FB5B2D0" w14:textId="77777777" w:rsidR="00940B91" w:rsidRDefault="00940B91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</w:rPr>
            </w:pPr>
          </w:p>
          <w:p w14:paraId="18998C43" w14:textId="77777777" w:rsidR="00940B91" w:rsidRPr="00B56B25" w:rsidRDefault="00940B91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Formación Profesional.</w:t>
            </w:r>
          </w:p>
        </w:tc>
        <w:tc>
          <w:tcPr>
            <w:tcW w:w="1950" w:type="dxa"/>
          </w:tcPr>
          <w:p w14:paraId="55A6B0BE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</w:p>
          <w:p w14:paraId="76D75105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</w:p>
          <w:p w14:paraId="3D4C3184" w14:textId="77777777" w:rsidR="00940B91" w:rsidRDefault="00940B91" w:rsidP="00963E4D">
            <w:pPr>
              <w:jc w:val="both"/>
              <w:rPr>
                <w:rFonts w:ascii="Arial" w:hAnsi="Arial" w:cs="Arial"/>
              </w:rPr>
            </w:pPr>
          </w:p>
          <w:p w14:paraId="2F1462CE" w14:textId="77777777" w:rsidR="00940B91" w:rsidRPr="00B56B25" w:rsidRDefault="00940B91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10/07/2020</w:t>
            </w:r>
          </w:p>
        </w:tc>
      </w:tr>
    </w:tbl>
    <w:p w14:paraId="31A3C03C" w14:textId="72129ED4" w:rsidR="006D7DA6" w:rsidRDefault="006D7DA6" w:rsidP="00B53D0D">
      <w:pPr>
        <w:rPr>
          <w:rFonts w:ascii="Arial" w:hAnsi="Arial" w:cs="Arial"/>
          <w:sz w:val="24"/>
          <w:szCs w:val="24"/>
        </w:rPr>
      </w:pPr>
    </w:p>
    <w:p w14:paraId="4F640D79" w14:textId="77777777" w:rsidR="006D7DA6" w:rsidRPr="00381206" w:rsidRDefault="006D7DA6" w:rsidP="00B53D0D">
      <w:pPr>
        <w:rPr>
          <w:rFonts w:ascii="Arial" w:hAnsi="Arial" w:cs="Arial"/>
          <w:sz w:val="24"/>
          <w:szCs w:val="24"/>
        </w:rPr>
      </w:pPr>
    </w:p>
    <w:p w14:paraId="2E14072D" w14:textId="77777777" w:rsidR="00B53D0D" w:rsidRPr="00381206" w:rsidRDefault="00B53D0D" w:rsidP="00B53D0D">
      <w:pPr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/>
          <w:sz w:val="24"/>
          <w:szCs w:val="24"/>
        </w:rPr>
        <w:t xml:space="preserve">8. CONTROL DE CAMBIOS </w:t>
      </w:r>
      <w:r w:rsidRPr="00381206">
        <w:rPr>
          <w:rFonts w:ascii="Arial" w:hAnsi="Arial" w:cs="Arial"/>
          <w:sz w:val="24"/>
          <w:szCs w:val="24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2551"/>
        <w:gridCol w:w="1500"/>
        <w:gridCol w:w="1710"/>
        <w:gridCol w:w="910"/>
        <w:gridCol w:w="1869"/>
      </w:tblGrid>
      <w:tr w:rsidR="00B53D0D" w:rsidRPr="00381206" w14:paraId="3475B2E1" w14:textId="77777777" w:rsidTr="002226A8">
        <w:tc>
          <w:tcPr>
            <w:tcW w:w="1207" w:type="dxa"/>
            <w:tcBorders>
              <w:top w:val="nil"/>
              <w:left w:val="nil"/>
            </w:tcBorders>
          </w:tcPr>
          <w:p w14:paraId="0900019D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4A9FE7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00" w:type="dxa"/>
          </w:tcPr>
          <w:p w14:paraId="29E53FC7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710" w:type="dxa"/>
          </w:tcPr>
          <w:p w14:paraId="5ACC8D7B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910" w:type="dxa"/>
          </w:tcPr>
          <w:p w14:paraId="745C9FDE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869" w:type="dxa"/>
          </w:tcPr>
          <w:p w14:paraId="206DEEFA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Razón del Cambio</w:t>
            </w:r>
          </w:p>
        </w:tc>
      </w:tr>
      <w:tr w:rsidR="00B53D0D" w:rsidRPr="00381206" w14:paraId="7D3D6392" w14:textId="77777777" w:rsidTr="002226A8">
        <w:tc>
          <w:tcPr>
            <w:tcW w:w="1207" w:type="dxa"/>
          </w:tcPr>
          <w:p w14:paraId="225C3536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206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2551" w:type="dxa"/>
          </w:tcPr>
          <w:p w14:paraId="4672196E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00" w:type="dxa"/>
          </w:tcPr>
          <w:p w14:paraId="22466F5F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032B6442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10" w:type="dxa"/>
          </w:tcPr>
          <w:p w14:paraId="32B1FC2A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14:paraId="712395F9" w14:textId="77777777" w:rsidR="00B53D0D" w:rsidRPr="00381206" w:rsidRDefault="00B53D0D" w:rsidP="003C27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721CA75" w14:textId="38AA2F13" w:rsidR="00E85AFD" w:rsidRDefault="00E85AFD" w:rsidP="003F126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sectPr w:rsidR="00E85AFD">
      <w:headerReference w:type="default" r:id="rId26"/>
      <w:footerReference w:type="default" r:id="rId27"/>
      <w:headerReference w:type="first" r:id="rId28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7BB1" w14:textId="77777777" w:rsidR="009B7744" w:rsidRDefault="009B7744">
      <w:pPr>
        <w:spacing w:after="0" w:line="240" w:lineRule="auto"/>
      </w:pPr>
      <w:r>
        <w:separator/>
      </w:r>
    </w:p>
  </w:endnote>
  <w:endnote w:type="continuationSeparator" w:id="0">
    <w:p w14:paraId="27DF950F" w14:textId="77777777" w:rsidR="009B7744" w:rsidRDefault="009B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45EC4337" w:rsidR="00E85AFD" w:rsidRDefault="002E0F5A" w:rsidP="00236122">
    <w:pPr>
      <w:pStyle w:val="Piedepgina"/>
      <w:jc w:val="center"/>
      <w:rPr>
        <w:color w:val="595959" w:themeColor="text1" w:themeTint="A6"/>
        <w:sz w:val="18"/>
      </w:rPr>
    </w:pPr>
    <w:r>
      <w:rPr>
        <w:rFonts w:asciiTheme="majorHAnsi" w:hAnsiTheme="majorHAnsi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019E068B">
              <wp:simplePos x="0" y="0"/>
              <wp:positionH relativeFrom="column">
                <wp:posOffset>5324475</wp:posOffset>
              </wp:positionH>
              <wp:positionV relativeFrom="paragraph">
                <wp:posOffset>-678815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19.25pt;margin-top:-53.45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5643DDF2" w14:textId="6ED03E20" w:rsidR="00E85AFD" w:rsidRDefault="00E85AFD">
    <w:pPr>
      <w:pStyle w:val="Piedepgina"/>
    </w:pP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B6D3" w14:textId="77777777" w:rsidR="009B7744" w:rsidRDefault="009B7744">
      <w:pPr>
        <w:spacing w:after="0" w:line="240" w:lineRule="auto"/>
      </w:pPr>
      <w:r>
        <w:separator/>
      </w:r>
    </w:p>
  </w:footnote>
  <w:footnote w:type="continuationSeparator" w:id="0">
    <w:p w14:paraId="5FA99D45" w14:textId="77777777" w:rsidR="009B7744" w:rsidRDefault="009B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1C6"/>
    <w:multiLevelType w:val="multilevel"/>
    <w:tmpl w:val="5B7CFC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09C32C05"/>
    <w:multiLevelType w:val="hybridMultilevel"/>
    <w:tmpl w:val="F0CC640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141D91"/>
    <w:multiLevelType w:val="hybridMultilevel"/>
    <w:tmpl w:val="FBF81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C3167"/>
    <w:multiLevelType w:val="hybridMultilevel"/>
    <w:tmpl w:val="E8162A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40539"/>
    <w:multiLevelType w:val="multilevel"/>
    <w:tmpl w:val="38C44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30E3D"/>
    <w:multiLevelType w:val="hybridMultilevel"/>
    <w:tmpl w:val="7FBA81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0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C4D156B"/>
    <w:multiLevelType w:val="hybridMultilevel"/>
    <w:tmpl w:val="277C4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6F4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723B0"/>
    <w:multiLevelType w:val="hybridMultilevel"/>
    <w:tmpl w:val="847AC55A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23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8"/>
  </w:num>
  <w:num w:numId="8">
    <w:abstractNumId w:val="1"/>
  </w:num>
  <w:num w:numId="9">
    <w:abstractNumId w:val="8"/>
  </w:num>
  <w:num w:numId="10">
    <w:abstractNumId w:val="26"/>
  </w:num>
  <w:num w:numId="11">
    <w:abstractNumId w:val="5"/>
  </w:num>
  <w:num w:numId="12">
    <w:abstractNumId w:val="4"/>
  </w:num>
  <w:num w:numId="13">
    <w:abstractNumId w:val="14"/>
  </w:num>
  <w:num w:numId="14">
    <w:abstractNumId w:val="16"/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7"/>
  </w:num>
  <w:num w:numId="20">
    <w:abstractNumId w:val="19"/>
  </w:num>
  <w:num w:numId="21">
    <w:abstractNumId w:val="13"/>
  </w:num>
  <w:num w:numId="22">
    <w:abstractNumId w:val="10"/>
  </w:num>
  <w:num w:numId="23">
    <w:abstractNumId w:val="9"/>
  </w:num>
  <w:num w:numId="24">
    <w:abstractNumId w:val="22"/>
  </w:num>
  <w:num w:numId="25">
    <w:abstractNumId w:val="6"/>
  </w:num>
  <w:num w:numId="26">
    <w:abstractNumId w:val="12"/>
  </w:num>
  <w:num w:numId="27">
    <w:abstractNumId w:val="15"/>
  </w:num>
  <w:num w:numId="28">
    <w:abstractNumId w:val="24"/>
  </w:num>
  <w:num w:numId="29">
    <w:abstractNumId w:val="0"/>
  </w:num>
  <w:num w:numId="30">
    <w:abstractNumId w:val="2"/>
  </w:num>
  <w:num w:numId="31">
    <w:abstractNumId w:val="25"/>
  </w:num>
  <w:num w:numId="32">
    <w:abstractNumId w:val="11"/>
  </w:num>
  <w:num w:numId="33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20A37"/>
    <w:rsid w:val="00032A39"/>
    <w:rsid w:val="00052CB7"/>
    <w:rsid w:val="00062391"/>
    <w:rsid w:val="00064475"/>
    <w:rsid w:val="000A1BD1"/>
    <w:rsid w:val="000B6579"/>
    <w:rsid w:val="000C7182"/>
    <w:rsid w:val="000F2166"/>
    <w:rsid w:val="0011203E"/>
    <w:rsid w:val="00117BFB"/>
    <w:rsid w:val="00123669"/>
    <w:rsid w:val="00195E69"/>
    <w:rsid w:val="001B6EAA"/>
    <w:rsid w:val="001C039B"/>
    <w:rsid w:val="00211E1D"/>
    <w:rsid w:val="002226A8"/>
    <w:rsid w:val="00236122"/>
    <w:rsid w:val="0024231A"/>
    <w:rsid w:val="00257880"/>
    <w:rsid w:val="0026114E"/>
    <w:rsid w:val="002A2384"/>
    <w:rsid w:val="002B5F45"/>
    <w:rsid w:val="002D12AD"/>
    <w:rsid w:val="002E0F5A"/>
    <w:rsid w:val="002E5DB4"/>
    <w:rsid w:val="003232D5"/>
    <w:rsid w:val="0036692B"/>
    <w:rsid w:val="00366BF3"/>
    <w:rsid w:val="00381206"/>
    <w:rsid w:val="003B2FA3"/>
    <w:rsid w:val="003F1261"/>
    <w:rsid w:val="003F7F01"/>
    <w:rsid w:val="00400D09"/>
    <w:rsid w:val="00404275"/>
    <w:rsid w:val="00421196"/>
    <w:rsid w:val="00492737"/>
    <w:rsid w:val="004A014C"/>
    <w:rsid w:val="004F7097"/>
    <w:rsid w:val="00502891"/>
    <w:rsid w:val="00555539"/>
    <w:rsid w:val="005855F3"/>
    <w:rsid w:val="00594F7F"/>
    <w:rsid w:val="005D4BAC"/>
    <w:rsid w:val="005E48AF"/>
    <w:rsid w:val="005F6BD8"/>
    <w:rsid w:val="00635C78"/>
    <w:rsid w:val="00647FA9"/>
    <w:rsid w:val="00661F0B"/>
    <w:rsid w:val="006668FD"/>
    <w:rsid w:val="00666CCF"/>
    <w:rsid w:val="006702C3"/>
    <w:rsid w:val="00684612"/>
    <w:rsid w:val="006866E9"/>
    <w:rsid w:val="0069796E"/>
    <w:rsid w:val="006B24CF"/>
    <w:rsid w:val="006B7A0C"/>
    <w:rsid w:val="006C633A"/>
    <w:rsid w:val="006D7DA6"/>
    <w:rsid w:val="006F47F7"/>
    <w:rsid w:val="00730D52"/>
    <w:rsid w:val="00755B06"/>
    <w:rsid w:val="00757209"/>
    <w:rsid w:val="0075758E"/>
    <w:rsid w:val="00757B66"/>
    <w:rsid w:val="00763DBE"/>
    <w:rsid w:val="00764768"/>
    <w:rsid w:val="00793E45"/>
    <w:rsid w:val="007B2AFC"/>
    <w:rsid w:val="007B67C0"/>
    <w:rsid w:val="00831472"/>
    <w:rsid w:val="00873E40"/>
    <w:rsid w:val="008B4FF6"/>
    <w:rsid w:val="008B55C1"/>
    <w:rsid w:val="008C162F"/>
    <w:rsid w:val="008F4812"/>
    <w:rsid w:val="009015A5"/>
    <w:rsid w:val="00911713"/>
    <w:rsid w:val="00940B91"/>
    <w:rsid w:val="00977108"/>
    <w:rsid w:val="00977267"/>
    <w:rsid w:val="00994E91"/>
    <w:rsid w:val="009B7744"/>
    <w:rsid w:val="009D3278"/>
    <w:rsid w:val="00A124D2"/>
    <w:rsid w:val="00A44DC5"/>
    <w:rsid w:val="00A63563"/>
    <w:rsid w:val="00A71051"/>
    <w:rsid w:val="00A86B8A"/>
    <w:rsid w:val="00A92164"/>
    <w:rsid w:val="00A959D4"/>
    <w:rsid w:val="00AA542B"/>
    <w:rsid w:val="00AC481C"/>
    <w:rsid w:val="00AC5AE0"/>
    <w:rsid w:val="00AF20C2"/>
    <w:rsid w:val="00B37280"/>
    <w:rsid w:val="00B4046D"/>
    <w:rsid w:val="00B457AB"/>
    <w:rsid w:val="00B47CCB"/>
    <w:rsid w:val="00B517EC"/>
    <w:rsid w:val="00B53D0D"/>
    <w:rsid w:val="00B82140"/>
    <w:rsid w:val="00BB4A20"/>
    <w:rsid w:val="00BE1767"/>
    <w:rsid w:val="00BE1876"/>
    <w:rsid w:val="00C13D6F"/>
    <w:rsid w:val="00C360EE"/>
    <w:rsid w:val="00C84D58"/>
    <w:rsid w:val="00C9519B"/>
    <w:rsid w:val="00D11B54"/>
    <w:rsid w:val="00D277E1"/>
    <w:rsid w:val="00D40D87"/>
    <w:rsid w:val="00D4230A"/>
    <w:rsid w:val="00D75640"/>
    <w:rsid w:val="00D8049A"/>
    <w:rsid w:val="00DA6129"/>
    <w:rsid w:val="00DB0BD1"/>
    <w:rsid w:val="00E54310"/>
    <w:rsid w:val="00E81CC8"/>
    <w:rsid w:val="00E85AFD"/>
    <w:rsid w:val="00F24F09"/>
    <w:rsid w:val="00F35B48"/>
    <w:rsid w:val="00F74F86"/>
    <w:rsid w:val="00F85416"/>
    <w:rsid w:val="00F90CDC"/>
    <w:rsid w:val="00FB155A"/>
    <w:rsid w:val="00FE1EFB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236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7FA9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sv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youtube.com/watch?v=Tun7yi2OD1k" TargetMode="External"/><Relationship Id="rId22" Type="http://schemas.openxmlformats.org/officeDocument/2006/relationships/hyperlink" Target="https://www.aulafacil.com/uploads/cursos/3541/editor/image002.es.jpg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5E05DB-C1FD-4328-BC0C-EC1E5804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25</TotalTime>
  <Pages>11</Pages>
  <Words>2139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13878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Aprendiz</cp:lastModifiedBy>
  <cp:revision>2</cp:revision>
  <cp:lastPrinted>2016-06-08T15:42:00Z</cp:lastPrinted>
  <dcterms:created xsi:type="dcterms:W3CDTF">2024-11-13T00:51:00Z</dcterms:created>
  <dcterms:modified xsi:type="dcterms:W3CDTF">2024-11-13T00:51:00Z</dcterms:modified>
</cp:coreProperties>
</file>